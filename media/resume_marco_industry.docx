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2268"/>
        <w:gridCol w:w="2977"/>
        <w:gridCol w:w="4115"/>
      </w:tblGrid>
      <w:tr w:rsidR="006263E9" w14:paraId="59B3C5B3" w14:textId="77777777" w:rsidTr="00060845">
        <w:trPr>
          <w:trHeight w:val="993"/>
        </w:trPr>
        <w:tc>
          <w:tcPr>
            <w:tcW w:w="2268" w:type="dxa"/>
          </w:tcPr>
          <w:p w14:paraId="55935D12" w14:textId="571DE28C" w:rsidR="004F572E" w:rsidRDefault="00060845" w:rsidP="00C84833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4AEADD1" wp14:editId="7E895613">
                  <wp:simplePos x="0" y="0"/>
                  <wp:positionH relativeFrom="column">
                    <wp:posOffset>33309</wp:posOffset>
                  </wp:positionH>
                  <wp:positionV relativeFrom="paragraph">
                    <wp:posOffset>99868</wp:posOffset>
                  </wp:positionV>
                  <wp:extent cx="1245325" cy="1245325"/>
                  <wp:effectExtent l="12700" t="0" r="12065" b="36766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5325" cy="12453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0" w:type="auto"/>
            <w:vAlign w:val="center"/>
          </w:tcPr>
          <w:p w14:paraId="3615229D" w14:textId="5017BB97" w:rsidR="004F572E" w:rsidRPr="003B4956" w:rsidRDefault="00000000" w:rsidP="00060845">
            <w:pPr>
              <w:pStyle w:val="Title"/>
              <w:rPr>
                <w:sz w:val="72"/>
                <w:szCs w:val="72"/>
              </w:rPr>
            </w:pPr>
            <w:sdt>
              <w:sdtPr>
                <w:rPr>
                  <w:sz w:val="72"/>
                  <w:szCs w:val="72"/>
                </w:rPr>
                <w:alias w:val="Enter first name:"/>
                <w:tag w:val="Enter first name:"/>
                <w:id w:val="1306818671"/>
                <w:placeholder>
                  <w:docPart w:val="3A97FC7DA2F7F64AB83C63A45522C26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4F572E" w:rsidRPr="003B4956">
                  <w:rPr>
                    <w:sz w:val="72"/>
                    <w:szCs w:val="72"/>
                  </w:rPr>
                  <w:t>Marco</w:t>
                </w:r>
              </w:sdtContent>
            </w:sdt>
            <w:r w:rsidR="004F572E" w:rsidRPr="003B4956">
              <w:rPr>
                <w:sz w:val="72"/>
                <w:szCs w:val="72"/>
              </w:rPr>
              <w:br/>
            </w:r>
            <w:sdt>
              <w:sdtPr>
                <w:rPr>
                  <w:sz w:val="72"/>
                  <w:szCs w:val="72"/>
                </w:rPr>
                <w:alias w:val="Enter last name:"/>
                <w:tag w:val="Enter last name:"/>
                <w:id w:val="-1656595288"/>
                <w:placeholder>
                  <w:docPart w:val="5A42ED2231DF2F4A879342A67E91B8B4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Content>
                <w:r w:rsidR="004F572E" w:rsidRPr="003B4956">
                  <w:rPr>
                    <w:sz w:val="72"/>
                    <w:szCs w:val="72"/>
                  </w:rPr>
                  <w:t>Virgolin</w:t>
                </w:r>
              </w:sdtContent>
            </w:sdt>
          </w:p>
        </w:tc>
        <w:tc>
          <w:tcPr>
            <w:tcW w:w="4115" w:type="dxa"/>
            <w:vAlign w:val="bottom"/>
          </w:tcPr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878"/>
              <w:gridCol w:w="237"/>
            </w:tblGrid>
            <w:tr w:rsidR="006263E9" w:rsidRPr="009D0878" w14:paraId="15BCB13C" w14:textId="77777777" w:rsidTr="00576ECE">
              <w:tc>
                <w:tcPr>
                  <w:tcW w:w="4712" w:type="pct"/>
                  <w:tcMar>
                    <w:top w:w="0" w:type="dxa"/>
                    <w:left w:w="28" w:type="dxa"/>
                    <w:right w:w="29" w:type="dxa"/>
                  </w:tcMar>
                </w:tcPr>
                <w:p w14:paraId="63DDB7CD" w14:textId="69DDF517" w:rsidR="004F572E" w:rsidRPr="00EB5073" w:rsidRDefault="00000000" w:rsidP="00EB5073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E538C6BADC954647ADDD8096EC46F818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proofErr w:type="spellStart"/>
                      <w:r w:rsidR="004F572E" w:rsidRPr="00EB5073">
                        <w:t>Spadinalaan</w:t>
                      </w:r>
                      <w:proofErr w:type="spellEnd"/>
                      <w:r w:rsidR="004F572E" w:rsidRPr="00EB5073">
                        <w:t xml:space="preserve"> 213, 1031 KB, </w:t>
                      </w:r>
                      <w:r w:rsidR="00EB5073" w:rsidRPr="00EB5073">
                        <w:t>A</w:t>
                      </w:r>
                      <w:r w:rsidR="004F572E" w:rsidRPr="00EB5073">
                        <w:t>msterdam</w:t>
                      </w:r>
                    </w:sdtContent>
                  </w:sdt>
                </w:p>
              </w:tc>
              <w:tc>
                <w:tcPr>
                  <w:tcW w:w="288" w:type="pct"/>
                  <w:tcMar>
                    <w:top w:w="0" w:type="dxa"/>
                    <w:left w:w="0" w:type="dxa"/>
                    <w:right w:w="0" w:type="dxa"/>
                  </w:tcMar>
                </w:tcPr>
                <w:p w14:paraId="4BE11A59" w14:textId="77777777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C01F4B3" wp14:editId="02156002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ACBB7FC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&#13;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72BDBF37" w14:textId="77777777" w:rsidTr="00576ECE">
              <w:sdt>
                <w:sdtPr>
                  <w:alias w:val="Enter phone:"/>
                  <w:tag w:val="Enter phone:"/>
                  <w:id w:val="-1849400302"/>
                  <w:placeholder>
                    <w:docPart w:val="0A78A8537892844FA8DD0F776ACED83F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4712" w:type="pct"/>
                      <w:tcMar>
                        <w:left w:w="720" w:type="dxa"/>
                        <w:right w:w="29" w:type="dxa"/>
                      </w:tcMar>
                    </w:tcPr>
                    <w:p w14:paraId="02E809AA" w14:textId="196B1BBD" w:rsidR="004F572E" w:rsidRPr="00EB5073" w:rsidRDefault="004F572E" w:rsidP="00932D92">
                      <w:pPr>
                        <w:pStyle w:val="ContactInfo"/>
                      </w:pPr>
                      <w:r w:rsidRPr="00EB5073">
                        <w:t>+31 628 735 831</w:t>
                      </w:r>
                    </w:p>
                  </w:tc>
                </w:sdtContent>
              </w:sdt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1AC78172" w14:textId="77777777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910CC33" wp14:editId="64767F1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E1A718D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419D59F8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745D98CA" w14:textId="16D60B98" w:rsidR="004F572E" w:rsidRPr="00EB5073" w:rsidRDefault="00000000" w:rsidP="00A9441D">
                  <w:pPr>
                    <w:pStyle w:val="ContactInfo"/>
                  </w:pPr>
                  <w:hyperlink r:id="rId10" w:history="1">
                    <w:r w:rsidR="00A9441D" w:rsidRPr="00A9441D">
                      <w:rPr>
                        <w:rStyle w:val="Hyperlink"/>
                      </w:rPr>
                      <w:t>marco.virgolin@gmail.com</w:t>
                    </w:r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45BB684E" w14:textId="61AB04C8" w:rsidR="004F572E" w:rsidRPr="009D0878" w:rsidRDefault="004F572E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0F69FE4" wp14:editId="461679A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ECA9C2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348A9391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4C914C92" w14:textId="7CE6043B" w:rsidR="004F572E" w:rsidRPr="00EB5073" w:rsidRDefault="00000000" w:rsidP="005C02B2">
                  <w:pPr>
                    <w:pStyle w:val="ContactInfo"/>
                  </w:pPr>
                  <w:hyperlink r:id="rId11" w:history="1">
                    <w:r w:rsidR="005C02B2" w:rsidRPr="005C02B2">
                      <w:rPr>
                        <w:rStyle w:val="Hyperlink"/>
                      </w:rPr>
                      <w:t>marco-virgolin-8815a667</w:t>
                    </w:r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7D334FD5" w14:textId="5FF62233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8B6C0E1" wp14:editId="6B89C993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A9E8525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6263E9" w:rsidRPr="009D0878" w14:paraId="05D85AEC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73A51EB6" w14:textId="62631175" w:rsidR="004F6AAB" w:rsidRPr="00EB5073" w:rsidRDefault="00000000" w:rsidP="00932D92">
                  <w:pPr>
                    <w:pStyle w:val="ContactInfo"/>
                  </w:pPr>
                  <w:hyperlink r:id="rId12" w:history="1">
                    <w:r w:rsidR="004F6AAB" w:rsidRPr="005C02B2">
                      <w:rPr>
                        <w:rStyle w:val="Hyperlink"/>
                      </w:rPr>
                      <w:t>@marcovirgolin</w:t>
                    </w:r>
                  </w:hyperlink>
                  <w:r w:rsidR="004F6AAB">
                    <w:fldChar w:fldCharType="begin"/>
                  </w:r>
                  <w:r w:rsidR="004F6AAB">
                    <w:instrText xml:space="preserve"> INCLUDEPICTURE "https://logos-world.net/wp-content/uploads/2020/04/Twitter-Emblem.png" \* MERGEFORMATINET </w:instrText>
                  </w:r>
                  <w:r>
                    <w:fldChar w:fldCharType="separate"/>
                  </w:r>
                  <w:r w:rsidR="004F6AAB">
                    <w:fldChar w:fldCharType="end"/>
                  </w:r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209817DE" w14:textId="7C963E03" w:rsidR="004F6AAB" w:rsidRPr="009D0878" w:rsidRDefault="006263E9" w:rsidP="00932D92">
                  <w:pPr>
                    <w:pStyle w:val="Icons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2336" behindDoc="0" locked="0" layoutInCell="1" allowOverlap="1" wp14:anchorId="52373DA9" wp14:editId="73E2AC00">
                        <wp:simplePos x="0" y="0"/>
                        <wp:positionH relativeFrom="column">
                          <wp:posOffset>-38735</wp:posOffset>
                        </wp:positionH>
                        <wp:positionV relativeFrom="paragraph">
                          <wp:posOffset>40238</wp:posOffset>
                        </wp:positionV>
                        <wp:extent cx="225203" cy="127000"/>
                        <wp:effectExtent l="0" t="0" r="0" b="0"/>
                        <wp:wrapNone/>
                        <wp:docPr id="4" name="Picture 4" descr="Twitter Logo, symbol, meaning, history, 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Twitter Logo, symbol, meaning, history, 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5203" cy="127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6263E9" w:rsidRPr="009D0878" w14:paraId="4DEC9C3E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5F14D9B2" w14:textId="29292064" w:rsidR="006263E9" w:rsidRDefault="00000000" w:rsidP="00932D92">
                  <w:pPr>
                    <w:pStyle w:val="ContactInfo"/>
                  </w:pPr>
                  <w:hyperlink r:id="rId14" w:history="1">
                    <w:proofErr w:type="spellStart"/>
                    <w:r w:rsidR="006263E9" w:rsidRPr="005C02B2">
                      <w:rPr>
                        <w:rStyle w:val="Hyperlink"/>
                      </w:rPr>
                      <w:t>marcovirgolin</w:t>
                    </w:r>
                    <w:proofErr w:type="spellEnd"/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3DF07CB2" w14:textId="2C6C83D8" w:rsidR="006263E9" w:rsidRPr="009D0878" w:rsidRDefault="006263E9" w:rsidP="00932D92">
                  <w:pPr>
                    <w:pStyle w:val="Icons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INCLUDEPICTURE "https://cdn2.iconfinder.com/data/icons/social-icons-33/128/Github-512.png" \* MERGEFORMATINET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drawing>
                      <wp:inline distT="0" distB="0" distL="0" distR="0" wp14:anchorId="17D6D287" wp14:editId="4680355F">
                        <wp:extent cx="124460" cy="124460"/>
                        <wp:effectExtent l="0" t="0" r="2540" b="2540"/>
                        <wp:docPr id="12" name="Picture 12" descr="Github, git, logo, social icon - Free download on Iconfinde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Github, git, logo, social icon - Free download on Iconfinder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7032" cy="15703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fldChar w:fldCharType="end"/>
                  </w:r>
                </w:p>
              </w:tc>
            </w:tr>
            <w:tr w:rsidR="006263E9" w:rsidRPr="009D0878" w14:paraId="74C3AEB3" w14:textId="77777777" w:rsidTr="00576ECE">
              <w:tc>
                <w:tcPr>
                  <w:tcW w:w="4712" w:type="pct"/>
                  <w:tcMar>
                    <w:left w:w="720" w:type="dxa"/>
                    <w:right w:w="29" w:type="dxa"/>
                  </w:tcMar>
                </w:tcPr>
                <w:p w14:paraId="434BFED0" w14:textId="3CE6E696" w:rsidR="004F572E" w:rsidRPr="00EB5073" w:rsidRDefault="00000000" w:rsidP="00C15FA2">
                  <w:pPr>
                    <w:pStyle w:val="ContactInfo"/>
                  </w:pPr>
                  <w:hyperlink r:id="rId16" w:history="1">
                    <w:r w:rsidR="00C15FA2" w:rsidRPr="00C15FA2">
                      <w:rPr>
                        <w:rStyle w:val="Hyperlink"/>
                      </w:rPr>
                      <w:t>https://marcovirgolin.github.io</w:t>
                    </w:r>
                  </w:hyperlink>
                </w:p>
              </w:tc>
              <w:tc>
                <w:tcPr>
                  <w:tcW w:w="288" w:type="pct"/>
                  <w:tcMar>
                    <w:left w:w="0" w:type="dxa"/>
                    <w:right w:w="0" w:type="dxa"/>
                  </w:tcMar>
                </w:tcPr>
                <w:p w14:paraId="557B42EF" w14:textId="77777777" w:rsidR="004F572E" w:rsidRPr="009D0878" w:rsidRDefault="004F572E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71D45FBC" wp14:editId="7B699592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D8FAB9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2120E1A" w14:textId="0A0F6CC6" w:rsidR="004F572E" w:rsidRDefault="004F572E" w:rsidP="009D3336">
            <w:pPr>
              <w:pStyle w:val="Header"/>
            </w:pPr>
          </w:p>
        </w:tc>
      </w:tr>
    </w:tbl>
    <w:p w14:paraId="60B43E17" w14:textId="3AEABCA9" w:rsidR="00C43D65" w:rsidRPr="004945E3" w:rsidRDefault="00CA6307" w:rsidP="006D51DD">
      <w:pPr>
        <w:jc w:val="both"/>
        <w:rPr>
          <w:sz w:val="20"/>
          <w:szCs w:val="20"/>
        </w:rPr>
      </w:pPr>
      <w:r w:rsidRPr="004945E3">
        <w:rPr>
          <w:sz w:val="20"/>
          <w:szCs w:val="20"/>
        </w:rPr>
        <w:t xml:space="preserve">I am a </w:t>
      </w:r>
      <w:r w:rsidR="00AE00DC">
        <w:rPr>
          <w:b/>
          <w:bCs/>
          <w:sz w:val="20"/>
          <w:szCs w:val="20"/>
        </w:rPr>
        <w:t>senior data scientist</w:t>
      </w:r>
      <w:r w:rsidRPr="004945E3">
        <w:rPr>
          <w:sz w:val="20"/>
          <w:szCs w:val="20"/>
        </w:rPr>
        <w:t xml:space="preserve"> </w:t>
      </w:r>
      <w:r w:rsidR="00342818">
        <w:rPr>
          <w:sz w:val="20"/>
          <w:szCs w:val="20"/>
        </w:rPr>
        <w:t xml:space="preserve">at </w:t>
      </w:r>
      <w:r w:rsidR="00AE00DC">
        <w:rPr>
          <w:sz w:val="20"/>
          <w:szCs w:val="20"/>
        </w:rPr>
        <w:t>I</w:t>
      </w:r>
      <w:r w:rsidR="00B91D54">
        <w:rPr>
          <w:sz w:val="20"/>
          <w:szCs w:val="20"/>
        </w:rPr>
        <w:t xml:space="preserve">NGKA, in the </w:t>
      </w:r>
      <w:r w:rsidR="00AE00DC">
        <w:rPr>
          <w:b/>
          <w:bCs/>
          <w:sz w:val="20"/>
          <w:szCs w:val="20"/>
        </w:rPr>
        <w:t>digital ethics and responsible</w:t>
      </w:r>
      <w:r w:rsidRPr="00F750B2">
        <w:rPr>
          <w:b/>
          <w:bCs/>
          <w:sz w:val="20"/>
          <w:szCs w:val="20"/>
        </w:rPr>
        <w:t xml:space="preserve"> AI</w:t>
      </w:r>
      <w:r w:rsidR="00B91D54">
        <w:rPr>
          <w:sz w:val="20"/>
          <w:szCs w:val="20"/>
        </w:rPr>
        <w:t xml:space="preserve"> team. I design and develop architectures to make powerful technology such as </w:t>
      </w:r>
      <w:r w:rsidR="00B91D54" w:rsidRPr="00B91D54">
        <w:rPr>
          <w:b/>
          <w:bCs/>
          <w:sz w:val="20"/>
          <w:szCs w:val="20"/>
        </w:rPr>
        <w:t xml:space="preserve">large language models </w:t>
      </w:r>
      <w:r w:rsidR="00B91D54">
        <w:rPr>
          <w:sz w:val="20"/>
          <w:szCs w:val="20"/>
        </w:rPr>
        <w:t>behave in a safe and controllable manner</w:t>
      </w:r>
      <w:r w:rsidR="0008320D">
        <w:rPr>
          <w:sz w:val="20"/>
          <w:szCs w:val="20"/>
        </w:rPr>
        <w:t>.</w:t>
      </w:r>
      <w:r w:rsidRPr="004945E3">
        <w:rPr>
          <w:sz w:val="20"/>
          <w:szCs w:val="20"/>
        </w:rPr>
        <w:t xml:space="preserve"> I</w:t>
      </w:r>
      <w:r w:rsidR="00AE00DC">
        <w:rPr>
          <w:sz w:val="20"/>
          <w:szCs w:val="20"/>
        </w:rPr>
        <w:t>n the past, I</w:t>
      </w:r>
      <w:r w:rsidRPr="004945E3">
        <w:rPr>
          <w:sz w:val="20"/>
          <w:szCs w:val="20"/>
        </w:rPr>
        <w:t xml:space="preserve"> have also </w:t>
      </w:r>
      <w:r w:rsidR="0074550C">
        <w:rPr>
          <w:sz w:val="20"/>
          <w:szCs w:val="20"/>
        </w:rPr>
        <w:t>worked</w:t>
      </w:r>
      <w:r w:rsidRPr="004945E3">
        <w:rPr>
          <w:sz w:val="20"/>
          <w:szCs w:val="20"/>
        </w:rPr>
        <w:t xml:space="preserve"> on </w:t>
      </w:r>
      <w:r w:rsidR="00AE00DC">
        <w:rPr>
          <w:b/>
          <w:bCs/>
          <w:sz w:val="20"/>
          <w:szCs w:val="20"/>
        </w:rPr>
        <w:t>symbolic regression</w:t>
      </w:r>
      <w:r w:rsidRPr="004945E3">
        <w:rPr>
          <w:sz w:val="20"/>
          <w:szCs w:val="20"/>
        </w:rPr>
        <w:t xml:space="preserve">, </w:t>
      </w:r>
      <w:r w:rsidRPr="00AD0032">
        <w:rPr>
          <w:b/>
          <w:bCs/>
          <w:sz w:val="20"/>
          <w:szCs w:val="20"/>
        </w:rPr>
        <w:t>neural architecture search</w:t>
      </w:r>
      <w:r w:rsidRPr="004945E3">
        <w:rPr>
          <w:sz w:val="20"/>
          <w:szCs w:val="20"/>
        </w:rPr>
        <w:t xml:space="preserve">, and </w:t>
      </w:r>
      <w:r w:rsidRPr="00AD0032">
        <w:rPr>
          <w:b/>
          <w:bCs/>
          <w:sz w:val="20"/>
          <w:szCs w:val="20"/>
        </w:rPr>
        <w:t>human-machine interaction</w:t>
      </w:r>
      <w:r w:rsidRPr="004945E3">
        <w:rPr>
          <w:sz w:val="20"/>
          <w:szCs w:val="20"/>
        </w:rPr>
        <w:t>.</w:t>
      </w:r>
    </w:p>
    <w:p w14:paraId="7DBEDEEE" w14:textId="428C58A5" w:rsidR="00AD13CB" w:rsidRDefault="00060845" w:rsidP="00060845">
      <w:pPr>
        <w:pStyle w:val="Heading1"/>
        <w:spacing w:before="280"/>
      </w:pPr>
      <w:r>
        <w:t>Core 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80"/>
        <w:gridCol w:w="4680"/>
      </w:tblGrid>
      <w:tr w:rsidR="005B1D68" w14:paraId="228C9D2B" w14:textId="77777777" w:rsidTr="00564951">
        <w:tc>
          <w:tcPr>
            <w:tcW w:w="4680" w:type="dxa"/>
          </w:tcPr>
          <w:p w14:paraId="1E7B43DA" w14:textId="77E821EB" w:rsidR="005B1D68" w:rsidRPr="00060845" w:rsidRDefault="00A66E38" w:rsidP="00BC7376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Strong analytical thinking &amp; problem solving</w:t>
            </w:r>
          </w:p>
          <w:p w14:paraId="79E6D18B" w14:textId="6E867353" w:rsidR="00A66E38" w:rsidRPr="00060845" w:rsidRDefault="00A66E38" w:rsidP="00FE02A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Conceptualization</w:t>
            </w:r>
            <w:r w:rsidR="00B83B1E" w:rsidRPr="00060845">
              <w:rPr>
                <w:sz w:val="20"/>
                <w:szCs w:val="20"/>
              </w:rPr>
              <w:t>,</w:t>
            </w:r>
            <w:r w:rsidRPr="00060845">
              <w:rPr>
                <w:sz w:val="20"/>
                <w:szCs w:val="20"/>
              </w:rPr>
              <w:t xml:space="preserve"> execution</w:t>
            </w:r>
            <w:r w:rsidR="00B83B1E" w:rsidRPr="00060845">
              <w:rPr>
                <w:sz w:val="20"/>
                <w:szCs w:val="20"/>
              </w:rPr>
              <w:t>, and superv</w:t>
            </w:r>
            <w:r w:rsidR="0010501B" w:rsidRPr="00060845">
              <w:rPr>
                <w:sz w:val="20"/>
                <w:szCs w:val="20"/>
              </w:rPr>
              <w:t>i</w:t>
            </w:r>
            <w:r w:rsidR="00B83B1E" w:rsidRPr="00060845">
              <w:rPr>
                <w:sz w:val="20"/>
                <w:szCs w:val="20"/>
              </w:rPr>
              <w:t>sion</w:t>
            </w:r>
            <w:r w:rsidRPr="00060845">
              <w:rPr>
                <w:sz w:val="20"/>
                <w:szCs w:val="20"/>
              </w:rPr>
              <w:t xml:space="preserve"> of </w:t>
            </w:r>
            <w:r w:rsidR="005A1E33" w:rsidRPr="00060845">
              <w:rPr>
                <w:sz w:val="20"/>
                <w:szCs w:val="20"/>
              </w:rPr>
              <w:t xml:space="preserve">machine learning </w:t>
            </w:r>
            <w:r w:rsidRPr="00060845">
              <w:rPr>
                <w:sz w:val="20"/>
                <w:szCs w:val="20"/>
              </w:rPr>
              <w:t xml:space="preserve">research </w:t>
            </w:r>
            <w:r w:rsidR="00AC0269" w:rsidRPr="00060845">
              <w:rPr>
                <w:sz w:val="20"/>
                <w:szCs w:val="20"/>
              </w:rPr>
              <w:t>projects</w:t>
            </w:r>
          </w:p>
        </w:tc>
        <w:tc>
          <w:tcPr>
            <w:tcW w:w="4680" w:type="dxa"/>
            <w:tcMar>
              <w:left w:w="360" w:type="dxa"/>
              <w:right w:w="0" w:type="dxa"/>
            </w:tcMar>
          </w:tcPr>
          <w:p w14:paraId="08A4EBD9" w14:textId="6653E25E" w:rsidR="00A66E38" w:rsidRPr="00060845" w:rsidRDefault="00911A29" w:rsidP="00FE02A8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Develop.</w:t>
            </w:r>
            <w:r w:rsidR="00A66E38" w:rsidRPr="00060845">
              <w:rPr>
                <w:sz w:val="20"/>
                <w:szCs w:val="20"/>
              </w:rPr>
              <w:t xml:space="preserve"> of </w:t>
            </w:r>
            <w:r w:rsidR="00587299" w:rsidRPr="00060845">
              <w:rPr>
                <w:sz w:val="20"/>
                <w:szCs w:val="20"/>
              </w:rPr>
              <w:t>libraries &amp; pipelines</w:t>
            </w:r>
            <w:r>
              <w:rPr>
                <w:sz w:val="20"/>
                <w:szCs w:val="20"/>
              </w:rPr>
              <w:t>, benchmarking</w:t>
            </w:r>
          </w:p>
          <w:p w14:paraId="3BAB7DCC" w14:textId="77777777" w:rsidR="00A66E38" w:rsidRPr="00060845" w:rsidRDefault="00A66E38" w:rsidP="00A66E38">
            <w:pPr>
              <w:pStyle w:val="ListBullet"/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Communication &amp; presentation skills</w:t>
            </w:r>
          </w:p>
          <w:p w14:paraId="0D4B7322" w14:textId="405F5DED" w:rsidR="00275AB0" w:rsidRPr="00060845" w:rsidRDefault="003045FD" w:rsidP="00275AB0">
            <w:pPr>
              <w:pStyle w:val="ListBullet"/>
              <w:rPr>
                <w:sz w:val="20"/>
                <w:szCs w:val="20"/>
              </w:rPr>
            </w:pPr>
            <w:r w:rsidRPr="00060845">
              <w:rPr>
                <w:sz w:val="20"/>
                <w:szCs w:val="20"/>
              </w:rPr>
              <w:t>Pragmatic</w:t>
            </w:r>
            <w:r w:rsidR="00275AB0" w:rsidRPr="00060845">
              <w:rPr>
                <w:sz w:val="20"/>
                <w:szCs w:val="20"/>
              </w:rPr>
              <w:t xml:space="preserve">, flexible, </w:t>
            </w:r>
            <w:r w:rsidR="00090B9D" w:rsidRPr="00060845">
              <w:rPr>
                <w:sz w:val="20"/>
                <w:szCs w:val="20"/>
              </w:rPr>
              <w:t>result-oriented</w:t>
            </w:r>
          </w:p>
        </w:tc>
      </w:tr>
    </w:tbl>
    <w:p w14:paraId="07764ED8" w14:textId="77777777" w:rsidR="005B1D68" w:rsidRDefault="00000000" w:rsidP="00060845">
      <w:pPr>
        <w:pStyle w:val="Heading1"/>
        <w:spacing w:before="280"/>
      </w:pPr>
      <w:sdt>
        <w:sdtPr>
          <w:alias w:val="Experience:"/>
          <w:tag w:val="Experience:"/>
          <w:id w:val="-898354009"/>
          <w:placeholder>
            <w:docPart w:val="A3D45588CB2A9348A6A5557FB2A82B24"/>
          </w:placeholder>
          <w:temporary/>
          <w:showingPlcHdr/>
          <w15:appearance w15:val="hidden"/>
        </w:sdtPr>
        <w:sdtContent>
          <w:r w:rsidR="004937AE" w:rsidRPr="00AD3FD8">
            <w:t>Experience</w:t>
          </w:r>
        </w:sdtContent>
      </w:sdt>
    </w:p>
    <w:p w14:paraId="209DF7C5" w14:textId="77777777" w:rsidR="002C13BE" w:rsidRDefault="002C13BE" w:rsidP="00D413F9">
      <w:pPr>
        <w:pStyle w:val="Heading3"/>
        <w:rPr>
          <w:sz w:val="20"/>
          <w:szCs w:val="20"/>
        </w:rPr>
      </w:pPr>
    </w:p>
    <w:p w14:paraId="4B816638" w14:textId="7B9FCEBF" w:rsidR="002C13BE" w:rsidRPr="005D0F8C" w:rsidRDefault="002C13BE" w:rsidP="002C13BE">
      <w:pPr>
        <w:pStyle w:val="Heading3"/>
        <w:rPr>
          <w:sz w:val="20"/>
          <w:szCs w:val="20"/>
        </w:rPr>
      </w:pPr>
      <w:r>
        <w:rPr>
          <w:sz w:val="20"/>
          <w:szCs w:val="20"/>
        </w:rPr>
        <w:t xml:space="preserve">Mar 2023 </w:t>
      </w:r>
      <w:r w:rsidRPr="005D0F8C">
        <w:rPr>
          <w:sz w:val="20"/>
          <w:szCs w:val="20"/>
        </w:rPr>
        <w:t>–</w:t>
      </w:r>
      <w:r>
        <w:rPr>
          <w:sz w:val="20"/>
          <w:szCs w:val="20"/>
        </w:rPr>
        <w:t xml:space="preserve"> ONGOING</w:t>
      </w:r>
    </w:p>
    <w:p w14:paraId="0CED828B" w14:textId="736B20AB" w:rsidR="002C13BE" w:rsidRPr="0021107B" w:rsidRDefault="002C13BE" w:rsidP="0021107B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Senior data scientist</w:t>
      </w:r>
      <w:r w:rsidRPr="005D0F8C">
        <w:rPr>
          <w:sz w:val="24"/>
          <w:szCs w:val="24"/>
        </w:rPr>
        <w:t xml:space="preserve"> / </w:t>
      </w:r>
      <w:r>
        <w:rPr>
          <w:rStyle w:val="Emphasis"/>
          <w:sz w:val="24"/>
          <w:szCs w:val="24"/>
        </w:rPr>
        <w:t>Ingka</w:t>
      </w:r>
      <w:r w:rsidR="00D75D79">
        <w:rPr>
          <w:rStyle w:val="Emphasis"/>
          <w:sz w:val="24"/>
          <w:szCs w:val="24"/>
        </w:rPr>
        <w:t xml:space="preserve"> – </w:t>
      </w:r>
      <w:r>
        <w:rPr>
          <w:rStyle w:val="Emphasis"/>
          <w:sz w:val="24"/>
          <w:szCs w:val="24"/>
        </w:rPr>
        <w:t>IKEA</w:t>
      </w:r>
      <w:r w:rsidR="00D75D79">
        <w:rPr>
          <w:rStyle w:val="Emphasis"/>
          <w:sz w:val="24"/>
          <w:szCs w:val="24"/>
        </w:rPr>
        <w:t>, Amsterdam, NL</w:t>
      </w:r>
    </w:p>
    <w:p w14:paraId="70A81F0E" w14:textId="7D8C69A5" w:rsidR="002C13BE" w:rsidRDefault="00B919B0" w:rsidP="00D413F9">
      <w:pPr>
        <w:pStyle w:val="Heading3"/>
        <w:rPr>
          <w:rFonts w:cs="Times New Roman (Headings CS)"/>
          <w:caps w:val="0"/>
          <w:sz w:val="20"/>
          <w:szCs w:val="20"/>
        </w:rPr>
      </w:pPr>
      <w:r>
        <w:rPr>
          <w:rFonts w:cs="Times New Roman (Headings CS)"/>
          <w:caps w:val="0"/>
          <w:sz w:val="20"/>
          <w:szCs w:val="20"/>
        </w:rPr>
        <w:t xml:space="preserve">I work in the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digital ethics and responsible AI</w:t>
      </w:r>
      <w:r>
        <w:rPr>
          <w:rFonts w:cs="Times New Roman (Headings CS)"/>
          <w:caps w:val="0"/>
          <w:sz w:val="20"/>
          <w:szCs w:val="20"/>
        </w:rPr>
        <w:t xml:space="preserve"> team. Our team’s focus is on making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data</w:t>
      </w:r>
      <w:r>
        <w:rPr>
          <w:rFonts w:cs="Times New Roman (Headings CS)"/>
          <w:caps w:val="0"/>
          <w:sz w:val="20"/>
          <w:szCs w:val="20"/>
        </w:rPr>
        <w:t xml:space="preserve"> and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AI processes</w:t>
      </w:r>
      <w:r>
        <w:rPr>
          <w:rFonts w:cs="Times New Roman (Headings CS)"/>
          <w:caps w:val="0"/>
          <w:sz w:val="20"/>
          <w:szCs w:val="20"/>
        </w:rPr>
        <w:t xml:space="preserve">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trustworthy</w:t>
      </w:r>
      <w:r>
        <w:rPr>
          <w:rFonts w:cs="Times New Roman (Headings CS)"/>
          <w:caps w:val="0"/>
          <w:sz w:val="20"/>
          <w:szCs w:val="20"/>
        </w:rPr>
        <w:t xml:space="preserve"> and </w:t>
      </w:r>
      <w:r w:rsidRPr="00A459CB">
        <w:rPr>
          <w:rFonts w:cs="Times New Roman (Headings CS)"/>
          <w:b/>
          <w:bCs/>
          <w:caps w:val="0"/>
          <w:sz w:val="20"/>
          <w:szCs w:val="20"/>
        </w:rPr>
        <w:t>accountable</w:t>
      </w:r>
      <w:r w:rsidR="003F47A6">
        <w:rPr>
          <w:rFonts w:cs="Times New Roman (Headings CS)"/>
          <w:caps w:val="0"/>
          <w:sz w:val="20"/>
          <w:szCs w:val="20"/>
        </w:rPr>
        <w:t xml:space="preserve">, as well as </w:t>
      </w:r>
      <w:r w:rsidR="008153AD" w:rsidRPr="00AE636B">
        <w:rPr>
          <w:rFonts w:cs="Times New Roman (Headings CS)"/>
          <w:b/>
          <w:bCs/>
          <w:caps w:val="0"/>
          <w:sz w:val="20"/>
          <w:szCs w:val="20"/>
        </w:rPr>
        <w:t>designing and training</w:t>
      </w:r>
      <w:r w:rsidR="003F47A6">
        <w:rPr>
          <w:rFonts w:cs="Times New Roman (Headings CS)"/>
          <w:caps w:val="0"/>
          <w:sz w:val="20"/>
          <w:szCs w:val="20"/>
        </w:rPr>
        <w:t xml:space="preserve"> </w:t>
      </w:r>
      <w:r w:rsidR="003F47A6" w:rsidRPr="00AE636B">
        <w:rPr>
          <w:rFonts w:cs="Times New Roman (Headings CS)"/>
          <w:caps w:val="0"/>
          <w:sz w:val="20"/>
          <w:szCs w:val="20"/>
        </w:rPr>
        <w:t>new</w:t>
      </w:r>
      <w:r w:rsidR="00A459CB" w:rsidRPr="00AE636B">
        <w:rPr>
          <w:rFonts w:cs="Times New Roman (Headings CS)"/>
          <w:caps w:val="0"/>
          <w:sz w:val="20"/>
          <w:szCs w:val="20"/>
        </w:rPr>
        <w:t xml:space="preserve"> </w:t>
      </w:r>
      <w:r w:rsidR="000452F1" w:rsidRPr="00AE636B">
        <w:rPr>
          <w:rFonts w:cs="Times New Roman (Headings CS)"/>
          <w:caps w:val="0"/>
          <w:sz w:val="20"/>
          <w:szCs w:val="20"/>
        </w:rPr>
        <w:t>valuable</w:t>
      </w:r>
      <w:r w:rsidR="00A459CB">
        <w:rPr>
          <w:rFonts w:cs="Times New Roman (Headings CS)"/>
          <w:caps w:val="0"/>
          <w:sz w:val="20"/>
          <w:szCs w:val="20"/>
        </w:rPr>
        <w:t xml:space="preserve">, </w:t>
      </w:r>
      <w:r w:rsidR="00A459CB" w:rsidRPr="00AE636B">
        <w:rPr>
          <w:rFonts w:cs="Times New Roman (Headings CS)"/>
          <w:caps w:val="0"/>
          <w:sz w:val="20"/>
          <w:szCs w:val="20"/>
        </w:rPr>
        <w:t>explainable-by-design</w:t>
      </w:r>
      <w:r w:rsidR="00A459CB">
        <w:rPr>
          <w:rFonts w:cs="Times New Roman (Headings CS)"/>
          <w:caps w:val="0"/>
          <w:sz w:val="20"/>
          <w:szCs w:val="20"/>
        </w:rPr>
        <w:t xml:space="preserve"> </w:t>
      </w:r>
      <w:r w:rsidR="00A459CB" w:rsidRPr="00AE636B">
        <w:rPr>
          <w:rFonts w:cs="Times New Roman (Headings CS)"/>
          <w:b/>
          <w:bCs/>
          <w:caps w:val="0"/>
          <w:sz w:val="20"/>
          <w:szCs w:val="20"/>
        </w:rPr>
        <w:t>AI models</w:t>
      </w:r>
      <w:r w:rsidR="00A459CB">
        <w:rPr>
          <w:rFonts w:cs="Times New Roman (Headings CS)"/>
          <w:caps w:val="0"/>
          <w:sz w:val="20"/>
          <w:szCs w:val="20"/>
        </w:rPr>
        <w:t>.</w:t>
      </w:r>
    </w:p>
    <w:p w14:paraId="75F821C0" w14:textId="639C48B2" w:rsidR="00B91D54" w:rsidRPr="00B919B0" w:rsidRDefault="00D5223D" w:rsidP="00D413F9">
      <w:pPr>
        <w:pStyle w:val="Heading3"/>
        <w:rPr>
          <w:rFonts w:cs="Times New Roman (Headings CS)"/>
          <w:caps w:val="0"/>
          <w:sz w:val="20"/>
          <w:szCs w:val="20"/>
        </w:rPr>
      </w:pPr>
      <w:r>
        <w:rPr>
          <w:rFonts w:cs="Times New Roman (Headings CS)"/>
          <w:caps w:val="0"/>
          <w:sz w:val="20"/>
          <w:szCs w:val="20"/>
        </w:rPr>
        <w:t>My current focus is on the research,</w:t>
      </w:r>
      <w:r w:rsidR="00B91D54">
        <w:rPr>
          <w:rFonts w:cs="Times New Roman (Headings CS)"/>
          <w:caps w:val="0"/>
          <w:sz w:val="20"/>
          <w:szCs w:val="20"/>
        </w:rPr>
        <w:t xml:space="preserve"> design</w:t>
      </w:r>
      <w:r>
        <w:rPr>
          <w:rFonts w:cs="Times New Roman (Headings CS)"/>
          <w:caps w:val="0"/>
          <w:sz w:val="20"/>
          <w:szCs w:val="20"/>
        </w:rPr>
        <w:t>,</w:t>
      </w:r>
      <w:r w:rsidR="00B91D54">
        <w:rPr>
          <w:rFonts w:cs="Times New Roman (Headings CS)"/>
          <w:caps w:val="0"/>
          <w:sz w:val="20"/>
          <w:szCs w:val="20"/>
        </w:rPr>
        <w:t xml:space="preserve"> and develop</w:t>
      </w:r>
      <w:r>
        <w:rPr>
          <w:rFonts w:cs="Times New Roman (Headings CS)"/>
          <w:caps w:val="0"/>
          <w:sz w:val="20"/>
          <w:szCs w:val="20"/>
        </w:rPr>
        <w:t>ment of</w:t>
      </w:r>
      <w:r w:rsidR="00803DE3">
        <w:rPr>
          <w:rFonts w:cs="Times New Roman (Headings CS)"/>
          <w:caps w:val="0"/>
          <w:sz w:val="20"/>
          <w:szCs w:val="20"/>
        </w:rPr>
        <w:t xml:space="preserve"> </w:t>
      </w:r>
      <w:r w:rsidR="001C3D7A">
        <w:rPr>
          <w:rFonts w:cs="Times New Roman (Headings CS)"/>
          <w:caps w:val="0"/>
          <w:sz w:val="20"/>
          <w:szCs w:val="20"/>
        </w:rPr>
        <w:t>methods</w:t>
      </w:r>
      <w:r w:rsidR="00803DE3">
        <w:rPr>
          <w:rFonts w:cs="Times New Roman (Headings CS)"/>
          <w:caps w:val="0"/>
          <w:sz w:val="20"/>
          <w:szCs w:val="20"/>
        </w:rPr>
        <w:t xml:space="preserve"> to control </w:t>
      </w:r>
      <w:r w:rsidR="00B91D54" w:rsidRPr="00B91D54">
        <w:rPr>
          <w:rFonts w:cs="Times New Roman (Headings CS)"/>
          <w:b/>
          <w:bCs/>
          <w:caps w:val="0"/>
          <w:sz w:val="20"/>
          <w:szCs w:val="20"/>
        </w:rPr>
        <w:t>large language models</w:t>
      </w:r>
      <w:r w:rsidR="00803DE3">
        <w:rPr>
          <w:rFonts w:cs="Times New Roman (Headings CS)"/>
          <w:caps w:val="0"/>
          <w:sz w:val="20"/>
          <w:szCs w:val="20"/>
        </w:rPr>
        <w:t>.</w:t>
      </w:r>
    </w:p>
    <w:p w14:paraId="28F307F7" w14:textId="77777777" w:rsidR="000F3303" w:rsidRDefault="000F3303" w:rsidP="00D413F9">
      <w:pPr>
        <w:pStyle w:val="Heading3"/>
        <w:rPr>
          <w:sz w:val="20"/>
          <w:szCs w:val="20"/>
        </w:rPr>
      </w:pPr>
    </w:p>
    <w:p w14:paraId="60BB6E3D" w14:textId="71448D5E" w:rsidR="0023705D" w:rsidRPr="005D0F8C" w:rsidRDefault="00A66E38" w:rsidP="00D413F9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Sep 2021</w:t>
      </w:r>
      <w:r w:rsidR="00D413F9" w:rsidRPr="005D0F8C">
        <w:rPr>
          <w:sz w:val="20"/>
          <w:szCs w:val="20"/>
        </w:rPr>
        <w:t xml:space="preserve"> – </w:t>
      </w:r>
      <w:r w:rsidR="002C13BE">
        <w:rPr>
          <w:sz w:val="20"/>
          <w:szCs w:val="20"/>
        </w:rPr>
        <w:t>Mar 2023</w:t>
      </w:r>
    </w:p>
    <w:p w14:paraId="1180F5BA" w14:textId="7704DDD7" w:rsidR="0023705D" w:rsidRPr="005D0F8C" w:rsidRDefault="00A66E38" w:rsidP="00513EFC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>Researcher (tenure track)</w:t>
      </w:r>
      <w:r w:rsidR="00E03F71" w:rsidRPr="005D0F8C">
        <w:rPr>
          <w:sz w:val="24"/>
          <w:szCs w:val="24"/>
        </w:rPr>
        <w:t xml:space="preserve"> </w:t>
      </w:r>
      <w:r w:rsidR="0095272C" w:rsidRPr="005D0F8C">
        <w:rPr>
          <w:sz w:val="24"/>
          <w:szCs w:val="24"/>
        </w:rPr>
        <w:t>/</w:t>
      </w:r>
      <w:r w:rsidR="005A4A49" w:rsidRPr="005D0F8C">
        <w:rPr>
          <w:sz w:val="24"/>
          <w:szCs w:val="24"/>
        </w:rPr>
        <w:t xml:space="preserve"> </w:t>
      </w:r>
      <w:r w:rsidRPr="005D0F8C">
        <w:rPr>
          <w:rStyle w:val="Emphasis"/>
          <w:sz w:val="24"/>
          <w:szCs w:val="24"/>
        </w:rPr>
        <w:t>CWI, Amsterdam</w:t>
      </w:r>
      <w:r w:rsidR="00E95DF3" w:rsidRPr="005D0F8C">
        <w:rPr>
          <w:rStyle w:val="Emphasis"/>
          <w:sz w:val="24"/>
          <w:szCs w:val="24"/>
        </w:rPr>
        <w:t>, NL</w:t>
      </w:r>
    </w:p>
    <w:p w14:paraId="7E2682F9" w14:textId="3E79FAE9" w:rsidR="008B0916" w:rsidRDefault="004F1062" w:rsidP="0081711A">
      <w:pPr>
        <w:rPr>
          <w:sz w:val="20"/>
          <w:szCs w:val="20"/>
        </w:rPr>
      </w:pPr>
      <w:r>
        <w:rPr>
          <w:sz w:val="20"/>
          <w:szCs w:val="20"/>
        </w:rPr>
        <w:t>I</w:t>
      </w:r>
      <w:r w:rsidRPr="004F1062">
        <w:rPr>
          <w:sz w:val="20"/>
          <w:szCs w:val="20"/>
        </w:rPr>
        <w:t xml:space="preserve"> </w:t>
      </w:r>
      <w:r w:rsidR="005C3F62">
        <w:rPr>
          <w:sz w:val="20"/>
          <w:szCs w:val="20"/>
        </w:rPr>
        <w:t>worked</w:t>
      </w:r>
      <w:r w:rsidR="00D200D4">
        <w:rPr>
          <w:sz w:val="20"/>
          <w:szCs w:val="20"/>
        </w:rPr>
        <w:t xml:space="preserve"> on the intersection between </w:t>
      </w:r>
      <w:r w:rsidR="00D200D4" w:rsidRPr="00D200D4">
        <w:rPr>
          <w:b/>
          <w:bCs/>
          <w:sz w:val="20"/>
          <w:szCs w:val="20"/>
        </w:rPr>
        <w:t>evolutionary optimization</w:t>
      </w:r>
      <w:r w:rsidR="00D200D4">
        <w:rPr>
          <w:sz w:val="20"/>
          <w:szCs w:val="20"/>
        </w:rPr>
        <w:t xml:space="preserve"> with</w:t>
      </w:r>
      <w:r w:rsidR="00154CC9">
        <w:rPr>
          <w:sz w:val="20"/>
          <w:szCs w:val="20"/>
        </w:rPr>
        <w:t xml:space="preserve"> machine learning, including</w:t>
      </w:r>
      <w:r w:rsidR="00D200D4">
        <w:rPr>
          <w:sz w:val="20"/>
          <w:szCs w:val="20"/>
        </w:rPr>
        <w:t xml:space="preserve"> </w:t>
      </w:r>
      <w:r w:rsidR="00D200D4" w:rsidRPr="00D200D4">
        <w:rPr>
          <w:b/>
          <w:bCs/>
          <w:sz w:val="20"/>
          <w:szCs w:val="20"/>
        </w:rPr>
        <w:t xml:space="preserve">deep </w:t>
      </w:r>
      <w:r w:rsidR="00154CC9" w:rsidRPr="00D200D4">
        <w:rPr>
          <w:b/>
          <w:bCs/>
          <w:sz w:val="20"/>
          <w:szCs w:val="20"/>
        </w:rPr>
        <w:t>learning</w:t>
      </w:r>
      <w:r w:rsidR="00154CC9">
        <w:rPr>
          <w:sz w:val="20"/>
          <w:szCs w:val="20"/>
        </w:rPr>
        <w:t xml:space="preserve"> </w:t>
      </w:r>
      <w:r w:rsidR="00D200D4">
        <w:rPr>
          <w:sz w:val="20"/>
          <w:szCs w:val="20"/>
        </w:rPr>
        <w:t>(</w:t>
      </w:r>
      <w:r w:rsidR="00D200D4" w:rsidRPr="00D200D4">
        <w:rPr>
          <w:sz w:val="20"/>
          <w:szCs w:val="20"/>
        </w:rPr>
        <w:t>transformers</w:t>
      </w:r>
      <w:r w:rsidR="00922145">
        <w:rPr>
          <w:sz w:val="20"/>
          <w:szCs w:val="20"/>
        </w:rPr>
        <w:t>, CNNs</w:t>
      </w:r>
      <w:r w:rsidR="00D200D4">
        <w:rPr>
          <w:sz w:val="20"/>
          <w:szCs w:val="20"/>
        </w:rPr>
        <w:t>).</w:t>
      </w:r>
      <w:r w:rsidR="00BC0C59">
        <w:rPr>
          <w:sz w:val="20"/>
          <w:szCs w:val="20"/>
        </w:rPr>
        <w:t xml:space="preserve"> </w:t>
      </w:r>
      <w:r w:rsidR="00B4273E">
        <w:rPr>
          <w:sz w:val="20"/>
          <w:szCs w:val="20"/>
        </w:rPr>
        <w:t xml:space="preserve">I </w:t>
      </w:r>
      <w:r w:rsidR="00154CC9">
        <w:rPr>
          <w:sz w:val="20"/>
          <w:szCs w:val="20"/>
        </w:rPr>
        <w:t xml:space="preserve">also </w:t>
      </w:r>
      <w:r w:rsidR="002C13BE">
        <w:rPr>
          <w:sz w:val="20"/>
          <w:szCs w:val="20"/>
        </w:rPr>
        <w:t>studied</w:t>
      </w:r>
      <w:r w:rsidR="00A00844">
        <w:rPr>
          <w:sz w:val="20"/>
          <w:szCs w:val="20"/>
        </w:rPr>
        <w:t xml:space="preserve"> </w:t>
      </w:r>
      <w:r w:rsidR="00B4273E">
        <w:rPr>
          <w:sz w:val="20"/>
          <w:szCs w:val="20"/>
        </w:rPr>
        <w:t>methods to explain black-box ML models</w:t>
      </w:r>
      <w:r w:rsidR="003C025E">
        <w:rPr>
          <w:sz w:val="20"/>
          <w:szCs w:val="20"/>
        </w:rPr>
        <w:t xml:space="preserve">, </w:t>
      </w:r>
      <w:r w:rsidR="00B4273E">
        <w:rPr>
          <w:sz w:val="20"/>
          <w:szCs w:val="20"/>
        </w:rPr>
        <w:t xml:space="preserve">such as </w:t>
      </w:r>
      <w:r w:rsidR="00B4273E" w:rsidRPr="00B67866">
        <w:rPr>
          <w:b/>
          <w:bCs/>
          <w:sz w:val="20"/>
          <w:szCs w:val="20"/>
        </w:rPr>
        <w:t>counterfactual explanations</w:t>
      </w:r>
      <w:r w:rsidR="00154CC9">
        <w:rPr>
          <w:sz w:val="20"/>
          <w:szCs w:val="20"/>
        </w:rPr>
        <w:t xml:space="preserve">. </w:t>
      </w:r>
      <w:r w:rsidR="002C13BE">
        <w:rPr>
          <w:sz w:val="20"/>
          <w:szCs w:val="20"/>
        </w:rPr>
        <w:t>Besides this, I was involved in education and supervision (M.Sc. and Ph.D. students), as well as</w:t>
      </w:r>
      <w:r w:rsidR="0081711A">
        <w:rPr>
          <w:sz w:val="20"/>
          <w:szCs w:val="20"/>
        </w:rPr>
        <w:t xml:space="preserve"> </w:t>
      </w:r>
      <w:r w:rsidR="0081711A" w:rsidRPr="00DC357D">
        <w:rPr>
          <w:b/>
          <w:bCs/>
          <w:sz w:val="20"/>
          <w:szCs w:val="20"/>
        </w:rPr>
        <w:t>international scientific collaboratio</w:t>
      </w:r>
      <w:r w:rsidR="003C025E" w:rsidRPr="00DC357D">
        <w:rPr>
          <w:b/>
          <w:bCs/>
          <w:sz w:val="20"/>
          <w:szCs w:val="20"/>
        </w:rPr>
        <w:t>ns</w:t>
      </w:r>
      <w:r w:rsidR="002C13BE">
        <w:rPr>
          <w:sz w:val="20"/>
          <w:szCs w:val="20"/>
        </w:rPr>
        <w:t>.</w:t>
      </w:r>
    </w:p>
    <w:p w14:paraId="312B0ED8" w14:textId="77777777" w:rsidR="007F3C8E" w:rsidRPr="004F1062" w:rsidRDefault="007F3C8E" w:rsidP="0081711A">
      <w:pPr>
        <w:rPr>
          <w:sz w:val="20"/>
          <w:szCs w:val="20"/>
        </w:rPr>
      </w:pPr>
    </w:p>
    <w:p w14:paraId="3C8BA45C" w14:textId="539626A6" w:rsidR="00D413F9" w:rsidRPr="005D0F8C" w:rsidRDefault="00A723CB" w:rsidP="00D413F9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Jun 2020</w:t>
      </w:r>
      <w:r w:rsidR="00D413F9" w:rsidRPr="005D0F8C">
        <w:rPr>
          <w:sz w:val="20"/>
          <w:szCs w:val="20"/>
        </w:rPr>
        <w:t xml:space="preserve"> – </w:t>
      </w:r>
      <w:r w:rsidR="00A66E38" w:rsidRPr="005D0F8C">
        <w:rPr>
          <w:sz w:val="20"/>
          <w:szCs w:val="20"/>
        </w:rPr>
        <w:t>Aug 2021</w:t>
      </w:r>
    </w:p>
    <w:p w14:paraId="542D3443" w14:textId="4B32AC09" w:rsidR="00D413F9" w:rsidRPr="005D0F8C" w:rsidRDefault="00A66E38" w:rsidP="00513EFC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>Postdoc</w:t>
      </w:r>
      <w:r w:rsidR="00E03F71" w:rsidRPr="005D0F8C">
        <w:rPr>
          <w:sz w:val="24"/>
          <w:szCs w:val="24"/>
        </w:rPr>
        <w:t xml:space="preserve"> </w:t>
      </w:r>
      <w:r w:rsidR="0095272C" w:rsidRPr="005D0F8C">
        <w:rPr>
          <w:sz w:val="24"/>
          <w:szCs w:val="24"/>
        </w:rPr>
        <w:t>/</w:t>
      </w:r>
      <w:r w:rsidR="005A4A49" w:rsidRPr="005D0F8C">
        <w:rPr>
          <w:sz w:val="24"/>
          <w:szCs w:val="24"/>
        </w:rPr>
        <w:t xml:space="preserve"> </w:t>
      </w:r>
      <w:r w:rsidR="003C29A5">
        <w:rPr>
          <w:rStyle w:val="Emphasis"/>
          <w:sz w:val="24"/>
          <w:szCs w:val="24"/>
        </w:rPr>
        <w:t>TU C</w:t>
      </w:r>
      <w:r w:rsidRPr="005D0F8C">
        <w:rPr>
          <w:rStyle w:val="Emphasis"/>
          <w:sz w:val="24"/>
          <w:szCs w:val="24"/>
        </w:rPr>
        <w:t xml:space="preserve">halmers, Gothenburg, </w:t>
      </w:r>
      <w:r w:rsidR="00E95DF3" w:rsidRPr="005D0F8C">
        <w:rPr>
          <w:rStyle w:val="Emphasis"/>
          <w:sz w:val="24"/>
          <w:szCs w:val="24"/>
        </w:rPr>
        <w:t>SE</w:t>
      </w:r>
    </w:p>
    <w:p w14:paraId="653ADC2F" w14:textId="12426847" w:rsidR="00D413F9" w:rsidRDefault="001F4705" w:rsidP="00E43807">
      <w:pPr>
        <w:rPr>
          <w:sz w:val="20"/>
          <w:szCs w:val="20"/>
        </w:rPr>
      </w:pPr>
      <w:r>
        <w:rPr>
          <w:sz w:val="20"/>
          <w:szCs w:val="20"/>
        </w:rPr>
        <w:t>I w</w:t>
      </w:r>
      <w:r w:rsidR="005655C6" w:rsidRPr="005655C6">
        <w:rPr>
          <w:sz w:val="20"/>
          <w:szCs w:val="20"/>
        </w:rPr>
        <w:t>orked on</w:t>
      </w:r>
      <w:r w:rsidR="00584843">
        <w:rPr>
          <w:sz w:val="20"/>
          <w:szCs w:val="20"/>
        </w:rPr>
        <w:t xml:space="preserve"> making</w:t>
      </w:r>
      <w:r w:rsidR="005655C6" w:rsidRPr="005655C6">
        <w:rPr>
          <w:sz w:val="20"/>
          <w:szCs w:val="20"/>
        </w:rPr>
        <w:t xml:space="preserve"> </w:t>
      </w:r>
      <w:r w:rsidR="005655C6" w:rsidRPr="00584843">
        <w:rPr>
          <w:b/>
          <w:bCs/>
          <w:sz w:val="20"/>
          <w:szCs w:val="20"/>
        </w:rPr>
        <w:t>natural language processing</w:t>
      </w:r>
      <w:r w:rsidR="005655C6" w:rsidRPr="005655C6">
        <w:rPr>
          <w:sz w:val="20"/>
          <w:szCs w:val="20"/>
        </w:rPr>
        <w:t xml:space="preserve"> </w:t>
      </w:r>
      <w:r w:rsidR="005048AA">
        <w:rPr>
          <w:sz w:val="20"/>
          <w:szCs w:val="20"/>
        </w:rPr>
        <w:t xml:space="preserve">more </w:t>
      </w:r>
      <w:proofErr w:type="gramStart"/>
      <w:r w:rsidR="00584843">
        <w:rPr>
          <w:sz w:val="20"/>
          <w:szCs w:val="20"/>
        </w:rPr>
        <w:t>interpretable, and</w:t>
      </w:r>
      <w:proofErr w:type="gramEnd"/>
      <w:r w:rsidR="00584843">
        <w:rPr>
          <w:sz w:val="20"/>
          <w:szCs w:val="20"/>
        </w:rPr>
        <w:t xml:space="preserve"> </w:t>
      </w:r>
      <w:r w:rsidR="009C3B7A">
        <w:rPr>
          <w:sz w:val="20"/>
          <w:szCs w:val="20"/>
        </w:rPr>
        <w:t>compared with</w:t>
      </w:r>
      <w:r w:rsidR="00584843">
        <w:rPr>
          <w:sz w:val="20"/>
          <w:szCs w:val="20"/>
        </w:rPr>
        <w:t xml:space="preserve"> </w:t>
      </w:r>
      <w:r w:rsidR="00FB1666">
        <w:rPr>
          <w:b/>
          <w:bCs/>
          <w:sz w:val="20"/>
          <w:szCs w:val="20"/>
        </w:rPr>
        <w:t>large language models</w:t>
      </w:r>
      <w:r w:rsidR="005655C6">
        <w:rPr>
          <w:sz w:val="20"/>
          <w:szCs w:val="20"/>
        </w:rPr>
        <w:t>.</w:t>
      </w:r>
      <w:r w:rsidR="005655C6" w:rsidRPr="005655C6">
        <w:rPr>
          <w:sz w:val="20"/>
          <w:szCs w:val="20"/>
        </w:rPr>
        <w:t xml:space="preserve"> </w:t>
      </w:r>
      <w:r>
        <w:rPr>
          <w:sz w:val="20"/>
          <w:szCs w:val="20"/>
        </w:rPr>
        <w:t>I a</w:t>
      </w:r>
      <w:r w:rsidR="005655C6" w:rsidRPr="005655C6">
        <w:rPr>
          <w:sz w:val="20"/>
          <w:szCs w:val="20"/>
        </w:rPr>
        <w:t xml:space="preserve">lso worked on making interpretable ML more </w:t>
      </w:r>
      <w:r w:rsidR="005655C6" w:rsidRPr="00CD6EF7">
        <w:rPr>
          <w:sz w:val="20"/>
          <w:szCs w:val="20"/>
        </w:rPr>
        <w:t>personalized</w:t>
      </w:r>
      <w:r w:rsidR="005655C6" w:rsidRPr="005655C6">
        <w:rPr>
          <w:sz w:val="20"/>
          <w:szCs w:val="20"/>
        </w:rPr>
        <w:t xml:space="preserve"> with </w:t>
      </w:r>
      <w:r w:rsidR="005655C6" w:rsidRPr="00CD6EF7">
        <w:rPr>
          <w:b/>
          <w:bCs/>
          <w:sz w:val="20"/>
          <w:szCs w:val="20"/>
        </w:rPr>
        <w:t>active learning</w:t>
      </w:r>
      <w:r w:rsidR="005655C6" w:rsidRPr="005655C6">
        <w:rPr>
          <w:sz w:val="20"/>
          <w:szCs w:val="20"/>
        </w:rPr>
        <w:t xml:space="preserve"> and </w:t>
      </w:r>
      <w:r w:rsidR="005655C6" w:rsidRPr="00CD6EF7">
        <w:rPr>
          <w:b/>
          <w:bCs/>
          <w:sz w:val="20"/>
          <w:szCs w:val="20"/>
        </w:rPr>
        <w:t>human-machine interaction</w:t>
      </w:r>
      <w:r w:rsidR="005655C6" w:rsidRPr="005655C6">
        <w:rPr>
          <w:sz w:val="20"/>
          <w:szCs w:val="20"/>
        </w:rPr>
        <w:t xml:space="preserve">. </w:t>
      </w:r>
    </w:p>
    <w:p w14:paraId="4CAE99F8" w14:textId="77777777" w:rsidR="007F3C8E" w:rsidRPr="005655C6" w:rsidRDefault="007F3C8E" w:rsidP="00E43807">
      <w:pPr>
        <w:rPr>
          <w:sz w:val="20"/>
          <w:szCs w:val="20"/>
        </w:rPr>
      </w:pPr>
    </w:p>
    <w:p w14:paraId="58DD7B71" w14:textId="58AD1D5E" w:rsidR="000B13EB" w:rsidRPr="005D0F8C" w:rsidRDefault="00C41A4F" w:rsidP="000B13EB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Nov</w:t>
      </w:r>
      <w:r w:rsidR="000B13EB" w:rsidRPr="005D0F8C">
        <w:rPr>
          <w:sz w:val="20"/>
          <w:szCs w:val="20"/>
        </w:rPr>
        <w:t xml:space="preserve"> 20</w:t>
      </w:r>
      <w:r w:rsidRPr="005D0F8C">
        <w:rPr>
          <w:sz w:val="20"/>
          <w:szCs w:val="20"/>
        </w:rPr>
        <w:t>19</w:t>
      </w:r>
      <w:r w:rsidR="000B13EB" w:rsidRPr="005D0F8C">
        <w:rPr>
          <w:sz w:val="20"/>
          <w:szCs w:val="20"/>
        </w:rPr>
        <w:t xml:space="preserve"> – </w:t>
      </w:r>
      <w:r w:rsidRPr="005D0F8C">
        <w:rPr>
          <w:sz w:val="20"/>
          <w:szCs w:val="20"/>
        </w:rPr>
        <w:t>MAR</w:t>
      </w:r>
      <w:r w:rsidR="000B13EB" w:rsidRPr="005D0F8C">
        <w:rPr>
          <w:sz w:val="20"/>
          <w:szCs w:val="20"/>
        </w:rPr>
        <w:t xml:space="preserve"> </w:t>
      </w:r>
      <w:r w:rsidRPr="005D0F8C">
        <w:rPr>
          <w:sz w:val="20"/>
          <w:szCs w:val="20"/>
        </w:rPr>
        <w:t>2020</w:t>
      </w:r>
    </w:p>
    <w:p w14:paraId="43D57831" w14:textId="5862BD2C" w:rsidR="000B13EB" w:rsidRPr="005D0F8C" w:rsidRDefault="00C41A4F" w:rsidP="000B13EB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>Project researcher</w:t>
      </w:r>
      <w:r w:rsidR="000B13EB" w:rsidRPr="005D0F8C">
        <w:rPr>
          <w:sz w:val="24"/>
          <w:szCs w:val="24"/>
        </w:rPr>
        <w:t xml:space="preserve"> / </w:t>
      </w:r>
      <w:r w:rsidRPr="005D0F8C">
        <w:rPr>
          <w:rStyle w:val="Emphasis"/>
          <w:sz w:val="24"/>
          <w:szCs w:val="24"/>
        </w:rPr>
        <w:t>CWI, Amsterdam, NL</w:t>
      </w:r>
    </w:p>
    <w:p w14:paraId="134DEEB5" w14:textId="38BCBAC2" w:rsidR="00373A20" w:rsidRDefault="001D4B94" w:rsidP="000B13EB">
      <w:pPr>
        <w:rPr>
          <w:sz w:val="20"/>
          <w:szCs w:val="20"/>
        </w:rPr>
      </w:pPr>
      <w:r>
        <w:rPr>
          <w:sz w:val="20"/>
          <w:szCs w:val="20"/>
        </w:rPr>
        <w:t xml:space="preserve">Project </w:t>
      </w:r>
      <w:r w:rsidR="00C41A4F" w:rsidRPr="00C41A4F">
        <w:rPr>
          <w:sz w:val="20"/>
          <w:szCs w:val="20"/>
        </w:rPr>
        <w:t>on emotion recognition from facial expression for children. Since pediatric data is scarce, I worked on</w:t>
      </w:r>
      <w:r w:rsidR="00C41A4F">
        <w:rPr>
          <w:sz w:val="20"/>
          <w:szCs w:val="20"/>
        </w:rPr>
        <w:t xml:space="preserve"> data </w:t>
      </w:r>
      <w:r w:rsidR="00C41A4F" w:rsidRPr="00D200D4">
        <w:rPr>
          <w:b/>
          <w:bCs/>
          <w:sz w:val="20"/>
          <w:szCs w:val="20"/>
        </w:rPr>
        <w:t xml:space="preserve">augmentation via contrastive learning </w:t>
      </w:r>
      <w:r w:rsidR="00901AB0" w:rsidRPr="00D200D4">
        <w:rPr>
          <w:b/>
          <w:bCs/>
          <w:sz w:val="20"/>
          <w:szCs w:val="20"/>
        </w:rPr>
        <w:t>for</w:t>
      </w:r>
      <w:r w:rsidR="00C41A4F" w:rsidRPr="00D200D4">
        <w:rPr>
          <w:b/>
          <w:bCs/>
          <w:sz w:val="20"/>
          <w:szCs w:val="20"/>
        </w:rPr>
        <w:t xml:space="preserve"> deep </w:t>
      </w:r>
      <w:r w:rsidR="00FB57C3">
        <w:rPr>
          <w:b/>
          <w:bCs/>
          <w:sz w:val="20"/>
          <w:szCs w:val="20"/>
        </w:rPr>
        <w:t>CNNs</w:t>
      </w:r>
      <w:r w:rsidR="00C41A4F">
        <w:rPr>
          <w:sz w:val="20"/>
          <w:szCs w:val="20"/>
        </w:rPr>
        <w:t>.</w:t>
      </w:r>
    </w:p>
    <w:p w14:paraId="7DEC5B9B" w14:textId="77777777" w:rsidR="00D45677" w:rsidRPr="00C41A4F" w:rsidRDefault="00D45677" w:rsidP="000B13EB">
      <w:pPr>
        <w:rPr>
          <w:sz w:val="20"/>
          <w:szCs w:val="20"/>
        </w:rPr>
      </w:pPr>
    </w:p>
    <w:p w14:paraId="0E17FE86" w14:textId="303870B8" w:rsidR="000B13EB" w:rsidRPr="005D0F8C" w:rsidRDefault="00C41A4F" w:rsidP="000B13EB">
      <w:pPr>
        <w:pStyle w:val="Heading3"/>
        <w:rPr>
          <w:sz w:val="20"/>
          <w:szCs w:val="20"/>
        </w:rPr>
      </w:pPr>
      <w:r w:rsidRPr="005D0F8C">
        <w:rPr>
          <w:sz w:val="20"/>
          <w:szCs w:val="20"/>
        </w:rPr>
        <w:t>Aug</w:t>
      </w:r>
      <w:r w:rsidR="000B13EB" w:rsidRPr="005D0F8C">
        <w:rPr>
          <w:sz w:val="20"/>
          <w:szCs w:val="20"/>
        </w:rPr>
        <w:t xml:space="preserve"> 20</w:t>
      </w:r>
      <w:r w:rsidRPr="005D0F8C">
        <w:rPr>
          <w:sz w:val="20"/>
          <w:szCs w:val="20"/>
        </w:rPr>
        <w:t>12</w:t>
      </w:r>
      <w:r w:rsidR="000B13EB" w:rsidRPr="005D0F8C">
        <w:rPr>
          <w:sz w:val="20"/>
          <w:szCs w:val="20"/>
        </w:rPr>
        <w:t xml:space="preserve"> – </w:t>
      </w:r>
      <w:r w:rsidRPr="005D0F8C">
        <w:rPr>
          <w:sz w:val="20"/>
          <w:szCs w:val="20"/>
        </w:rPr>
        <w:t>Sep</w:t>
      </w:r>
      <w:r w:rsidR="000B13EB" w:rsidRPr="005D0F8C">
        <w:rPr>
          <w:sz w:val="20"/>
          <w:szCs w:val="20"/>
        </w:rPr>
        <w:t xml:space="preserve"> 20</w:t>
      </w:r>
      <w:r w:rsidRPr="005D0F8C">
        <w:rPr>
          <w:sz w:val="20"/>
          <w:szCs w:val="20"/>
        </w:rPr>
        <w:t>13</w:t>
      </w:r>
    </w:p>
    <w:p w14:paraId="498C1845" w14:textId="778A1949" w:rsidR="000B13EB" w:rsidRPr="005D0F8C" w:rsidRDefault="000B13EB" w:rsidP="000B13EB">
      <w:pPr>
        <w:pStyle w:val="Heading2"/>
        <w:rPr>
          <w:sz w:val="24"/>
          <w:szCs w:val="24"/>
        </w:rPr>
      </w:pPr>
      <w:r w:rsidRPr="005D0F8C">
        <w:rPr>
          <w:sz w:val="24"/>
          <w:szCs w:val="24"/>
        </w:rPr>
        <w:t xml:space="preserve">Web developer / </w:t>
      </w:r>
      <w:proofErr w:type="spellStart"/>
      <w:r w:rsidRPr="005D0F8C">
        <w:rPr>
          <w:rStyle w:val="Emphasis"/>
          <w:sz w:val="24"/>
          <w:szCs w:val="24"/>
        </w:rPr>
        <w:t>Promoscience</w:t>
      </w:r>
      <w:proofErr w:type="spellEnd"/>
      <w:r w:rsidRPr="005D0F8C">
        <w:rPr>
          <w:rStyle w:val="Emphasis"/>
          <w:sz w:val="24"/>
          <w:szCs w:val="24"/>
        </w:rPr>
        <w:t xml:space="preserve">, </w:t>
      </w:r>
      <w:proofErr w:type="spellStart"/>
      <w:r w:rsidRPr="005D0F8C">
        <w:rPr>
          <w:rStyle w:val="Emphasis"/>
          <w:sz w:val="24"/>
          <w:szCs w:val="24"/>
        </w:rPr>
        <w:t>Padriciano</w:t>
      </w:r>
      <w:proofErr w:type="spellEnd"/>
      <w:r w:rsidRPr="005D0F8C">
        <w:rPr>
          <w:rStyle w:val="Emphasis"/>
          <w:sz w:val="24"/>
          <w:szCs w:val="24"/>
        </w:rPr>
        <w:t>, IT</w:t>
      </w:r>
    </w:p>
    <w:p w14:paraId="1E8BF4BF" w14:textId="6F1BE201" w:rsidR="000B13EB" w:rsidRDefault="000B13EB" w:rsidP="000B13EB">
      <w:pPr>
        <w:rPr>
          <w:sz w:val="20"/>
          <w:szCs w:val="20"/>
        </w:rPr>
      </w:pPr>
      <w:r w:rsidRPr="00F937D2">
        <w:rPr>
          <w:sz w:val="20"/>
          <w:szCs w:val="20"/>
        </w:rPr>
        <w:t>Part-time job during</w:t>
      </w:r>
      <w:r w:rsidR="005E2F14">
        <w:rPr>
          <w:sz w:val="20"/>
          <w:szCs w:val="20"/>
        </w:rPr>
        <w:t xml:space="preserve"> my</w:t>
      </w:r>
      <w:r w:rsidRPr="00F937D2">
        <w:rPr>
          <w:sz w:val="20"/>
          <w:szCs w:val="20"/>
        </w:rPr>
        <w:t xml:space="preserve"> M.Sc. studies. Being a small company, I wore many hats</w:t>
      </w:r>
      <w:r w:rsidR="0055344B">
        <w:rPr>
          <w:sz w:val="20"/>
          <w:szCs w:val="20"/>
        </w:rPr>
        <w:t>:</w:t>
      </w:r>
      <w:r w:rsidRPr="00F937D2">
        <w:rPr>
          <w:sz w:val="20"/>
          <w:szCs w:val="20"/>
        </w:rPr>
        <w:t xml:space="preserve"> </w:t>
      </w:r>
      <w:r w:rsidR="0055344B">
        <w:rPr>
          <w:sz w:val="20"/>
          <w:szCs w:val="20"/>
        </w:rPr>
        <w:t>f</w:t>
      </w:r>
      <w:r w:rsidRPr="00F937D2">
        <w:rPr>
          <w:sz w:val="20"/>
          <w:szCs w:val="20"/>
        </w:rPr>
        <w:t xml:space="preserve">rom </w:t>
      </w:r>
      <w:r w:rsidRPr="0055344B">
        <w:rPr>
          <w:b/>
          <w:bCs/>
          <w:sz w:val="20"/>
          <w:szCs w:val="20"/>
        </w:rPr>
        <w:t>front-end</w:t>
      </w:r>
      <w:r w:rsidRPr="00F937D2">
        <w:rPr>
          <w:sz w:val="20"/>
          <w:szCs w:val="20"/>
        </w:rPr>
        <w:t xml:space="preserve"> to </w:t>
      </w:r>
      <w:r w:rsidRPr="0055344B">
        <w:rPr>
          <w:b/>
          <w:bCs/>
          <w:sz w:val="20"/>
          <w:szCs w:val="20"/>
        </w:rPr>
        <w:t>back-end web development</w:t>
      </w:r>
      <w:r w:rsidRPr="00F937D2">
        <w:rPr>
          <w:sz w:val="20"/>
          <w:szCs w:val="20"/>
        </w:rPr>
        <w:t>, incl.</w:t>
      </w:r>
      <w:r w:rsidR="0001237B">
        <w:rPr>
          <w:sz w:val="20"/>
          <w:szCs w:val="20"/>
        </w:rPr>
        <w:t xml:space="preserve"> building </w:t>
      </w:r>
      <w:r w:rsidR="0001237B" w:rsidRPr="00BA7F09">
        <w:rPr>
          <w:b/>
          <w:bCs/>
          <w:sz w:val="20"/>
          <w:szCs w:val="20"/>
        </w:rPr>
        <w:t>REST services</w:t>
      </w:r>
      <w:r w:rsidR="0001237B">
        <w:rPr>
          <w:sz w:val="20"/>
          <w:szCs w:val="20"/>
        </w:rPr>
        <w:t xml:space="preserve"> and</w:t>
      </w:r>
      <w:r w:rsidRPr="00F937D2">
        <w:rPr>
          <w:sz w:val="20"/>
          <w:szCs w:val="20"/>
        </w:rPr>
        <w:t xml:space="preserve"> interfacing with </w:t>
      </w:r>
      <w:r w:rsidR="000C78C5" w:rsidRPr="00BA7F09">
        <w:rPr>
          <w:b/>
          <w:bCs/>
          <w:sz w:val="20"/>
          <w:szCs w:val="20"/>
        </w:rPr>
        <w:t xml:space="preserve">relational </w:t>
      </w:r>
      <w:r w:rsidRPr="00BA7F09">
        <w:rPr>
          <w:b/>
          <w:bCs/>
          <w:sz w:val="20"/>
          <w:szCs w:val="20"/>
        </w:rPr>
        <w:t>data bases</w:t>
      </w:r>
      <w:r w:rsidRPr="00F937D2">
        <w:rPr>
          <w:sz w:val="20"/>
          <w:szCs w:val="20"/>
        </w:rPr>
        <w:t>.</w:t>
      </w:r>
    </w:p>
    <w:p w14:paraId="2F69D099" w14:textId="77777777" w:rsidR="005632C5" w:rsidRDefault="005632C5" w:rsidP="000B13EB">
      <w:pPr>
        <w:rPr>
          <w:sz w:val="20"/>
          <w:szCs w:val="20"/>
        </w:rPr>
      </w:pPr>
    </w:p>
    <w:p w14:paraId="4BBE44C6" w14:textId="77777777" w:rsidR="005632C5" w:rsidRDefault="005632C5" w:rsidP="000B13EB">
      <w:pPr>
        <w:rPr>
          <w:sz w:val="20"/>
          <w:szCs w:val="20"/>
        </w:rPr>
      </w:pPr>
    </w:p>
    <w:p w14:paraId="759050A2" w14:textId="77777777" w:rsidR="005632C5" w:rsidRDefault="005632C5" w:rsidP="000B13EB">
      <w:pPr>
        <w:rPr>
          <w:sz w:val="20"/>
          <w:szCs w:val="20"/>
        </w:rPr>
      </w:pPr>
    </w:p>
    <w:p w14:paraId="1E1DDBDB" w14:textId="77777777" w:rsidR="0070237E" w:rsidRDefault="00000000" w:rsidP="00060845">
      <w:pPr>
        <w:pStyle w:val="Heading1"/>
        <w:spacing w:before="280"/>
      </w:pPr>
      <w:sdt>
        <w:sdtPr>
          <w:alias w:val="Education:"/>
          <w:tag w:val="Education:"/>
          <w:id w:val="543866955"/>
          <w:placeholder>
            <w:docPart w:val="438C06A29ADAFC4D85B9704D8C51F752"/>
          </w:placeholder>
          <w:temporary/>
          <w:showingPlcHdr/>
          <w15:appearance w15:val="hidden"/>
        </w:sdtPr>
        <w:sdtContent>
          <w:r w:rsidR="0070237E" w:rsidRPr="0070237E">
            <w:t>Education</w:t>
          </w:r>
        </w:sdtContent>
      </w:sdt>
    </w:p>
    <w:p w14:paraId="7A881FCB" w14:textId="1C5CDB4D" w:rsidR="0070237E" w:rsidRPr="00060845" w:rsidRDefault="00B82AD9" w:rsidP="0070237E">
      <w:pPr>
        <w:pStyle w:val="Heading3"/>
        <w:rPr>
          <w:sz w:val="20"/>
          <w:szCs w:val="20"/>
        </w:rPr>
      </w:pPr>
      <w:r w:rsidRPr="00060845">
        <w:rPr>
          <w:sz w:val="20"/>
          <w:szCs w:val="20"/>
        </w:rPr>
        <w:t>JUN</w:t>
      </w:r>
      <w:r w:rsidR="0070237E" w:rsidRPr="00060845">
        <w:rPr>
          <w:sz w:val="20"/>
          <w:szCs w:val="20"/>
        </w:rPr>
        <w:t xml:space="preserve"> </w:t>
      </w:r>
      <w:r w:rsidRPr="00060845">
        <w:rPr>
          <w:sz w:val="20"/>
          <w:szCs w:val="20"/>
        </w:rPr>
        <w:t>2020</w:t>
      </w:r>
    </w:p>
    <w:p w14:paraId="5338BAA3" w14:textId="26F59120" w:rsidR="0070237E" w:rsidRPr="00060845" w:rsidRDefault="00E95DF3" w:rsidP="00513EFC">
      <w:pPr>
        <w:pStyle w:val="Heading2"/>
        <w:rPr>
          <w:sz w:val="24"/>
          <w:szCs w:val="24"/>
        </w:rPr>
      </w:pPr>
      <w:r w:rsidRPr="00060845">
        <w:rPr>
          <w:sz w:val="24"/>
          <w:szCs w:val="24"/>
        </w:rPr>
        <w:t>Ph.D.</w:t>
      </w:r>
      <w:r w:rsidR="008126FB" w:rsidRPr="00060845">
        <w:rPr>
          <w:sz w:val="24"/>
          <w:szCs w:val="24"/>
        </w:rPr>
        <w:t xml:space="preserve"> in Evolutionary ML</w:t>
      </w:r>
      <w:r w:rsidRPr="00060845">
        <w:rPr>
          <w:sz w:val="24"/>
          <w:szCs w:val="24"/>
        </w:rPr>
        <w:t xml:space="preserve"> </w:t>
      </w:r>
      <w:r w:rsidR="0095272C" w:rsidRPr="00060845">
        <w:rPr>
          <w:sz w:val="24"/>
          <w:szCs w:val="24"/>
        </w:rPr>
        <w:t>/</w:t>
      </w:r>
      <w:r w:rsidR="0070237E" w:rsidRPr="00060845">
        <w:rPr>
          <w:sz w:val="24"/>
          <w:szCs w:val="24"/>
        </w:rPr>
        <w:t xml:space="preserve"> </w:t>
      </w:r>
      <w:r w:rsidR="008126FB" w:rsidRPr="00060845">
        <w:rPr>
          <w:rStyle w:val="Emphasis"/>
          <w:sz w:val="24"/>
          <w:szCs w:val="24"/>
        </w:rPr>
        <w:t>TU D</w:t>
      </w:r>
      <w:r w:rsidRPr="00060845">
        <w:rPr>
          <w:rStyle w:val="Emphasis"/>
          <w:sz w:val="24"/>
          <w:szCs w:val="24"/>
        </w:rPr>
        <w:t>elft, Delft, NL</w:t>
      </w:r>
      <w:r w:rsidR="00CC2DFF">
        <w:rPr>
          <w:rStyle w:val="Emphasis"/>
          <w:sz w:val="24"/>
          <w:szCs w:val="24"/>
        </w:rPr>
        <w:t xml:space="preserve"> + CWI, Amsterdam, NL</w:t>
      </w:r>
    </w:p>
    <w:p w14:paraId="425CDDD9" w14:textId="262F0D68" w:rsidR="0070237E" w:rsidRDefault="00907756" w:rsidP="0070237E">
      <w:pPr>
        <w:rPr>
          <w:sz w:val="20"/>
          <w:szCs w:val="20"/>
        </w:rPr>
      </w:pPr>
      <w:r>
        <w:rPr>
          <w:sz w:val="20"/>
          <w:szCs w:val="20"/>
        </w:rPr>
        <w:t>Design and application of</w:t>
      </w:r>
      <w:r w:rsidR="00763AF6" w:rsidRPr="00E42AC1">
        <w:rPr>
          <w:sz w:val="20"/>
          <w:szCs w:val="20"/>
        </w:rPr>
        <w:t xml:space="preserve"> </w:t>
      </w:r>
      <w:r w:rsidR="00763AF6" w:rsidRPr="00D04F08">
        <w:rPr>
          <w:b/>
          <w:bCs/>
          <w:sz w:val="20"/>
          <w:szCs w:val="20"/>
        </w:rPr>
        <w:t>information theory</w:t>
      </w:r>
      <w:r w:rsidR="00D04F08" w:rsidRPr="00D04F08">
        <w:rPr>
          <w:b/>
          <w:bCs/>
          <w:sz w:val="20"/>
          <w:szCs w:val="20"/>
        </w:rPr>
        <w:t>-based evolutionary algorithms</w:t>
      </w:r>
      <w:r>
        <w:rPr>
          <w:sz w:val="20"/>
          <w:szCs w:val="20"/>
        </w:rPr>
        <w:t xml:space="preserve"> </w:t>
      </w:r>
      <w:r w:rsidR="00D04F08">
        <w:rPr>
          <w:sz w:val="20"/>
          <w:szCs w:val="20"/>
        </w:rPr>
        <w:t>for</w:t>
      </w:r>
      <w:r>
        <w:rPr>
          <w:sz w:val="20"/>
          <w:szCs w:val="20"/>
        </w:rPr>
        <w:t xml:space="preserve"> learning interpretable </w:t>
      </w:r>
      <w:r w:rsidRPr="00137E78">
        <w:rPr>
          <w:b/>
          <w:bCs/>
          <w:sz w:val="20"/>
          <w:szCs w:val="20"/>
        </w:rPr>
        <w:t>symbolic regression</w:t>
      </w:r>
      <w:r>
        <w:rPr>
          <w:sz w:val="20"/>
          <w:szCs w:val="20"/>
        </w:rPr>
        <w:t xml:space="preserve"> models. The </w:t>
      </w:r>
      <w:r w:rsidR="00FD61F2">
        <w:rPr>
          <w:sz w:val="20"/>
          <w:szCs w:val="20"/>
        </w:rPr>
        <w:t xml:space="preserve">project </w:t>
      </w:r>
      <w:r>
        <w:rPr>
          <w:sz w:val="20"/>
          <w:szCs w:val="20"/>
        </w:rPr>
        <w:t xml:space="preserve">application concerned </w:t>
      </w:r>
      <w:r w:rsidRPr="00BC3F58">
        <w:rPr>
          <w:b/>
          <w:bCs/>
          <w:sz w:val="20"/>
          <w:szCs w:val="20"/>
        </w:rPr>
        <w:t>pediatric radiotherapy</w:t>
      </w:r>
      <w:r>
        <w:rPr>
          <w:sz w:val="20"/>
          <w:szCs w:val="20"/>
        </w:rPr>
        <w:t xml:space="preserve">. </w:t>
      </w:r>
    </w:p>
    <w:p w14:paraId="551727AF" w14:textId="77777777" w:rsidR="00563DFD" w:rsidRPr="00E42AC1" w:rsidRDefault="00563DFD" w:rsidP="0070237E">
      <w:pPr>
        <w:rPr>
          <w:sz w:val="20"/>
          <w:szCs w:val="20"/>
        </w:rPr>
      </w:pPr>
    </w:p>
    <w:p w14:paraId="7FB7B77A" w14:textId="40F17EB3" w:rsidR="0070237E" w:rsidRPr="00060845" w:rsidRDefault="008126FB" w:rsidP="0070237E">
      <w:pPr>
        <w:pStyle w:val="Heading3"/>
        <w:rPr>
          <w:sz w:val="20"/>
          <w:szCs w:val="20"/>
        </w:rPr>
      </w:pPr>
      <w:r w:rsidRPr="00060845">
        <w:rPr>
          <w:sz w:val="20"/>
          <w:szCs w:val="20"/>
        </w:rPr>
        <w:t>MAR</w:t>
      </w:r>
      <w:r w:rsidR="0070237E" w:rsidRPr="00060845">
        <w:rPr>
          <w:sz w:val="20"/>
          <w:szCs w:val="20"/>
        </w:rPr>
        <w:t xml:space="preserve"> </w:t>
      </w:r>
      <w:r w:rsidRPr="00060845">
        <w:rPr>
          <w:sz w:val="20"/>
          <w:szCs w:val="20"/>
        </w:rPr>
        <w:t>2015</w:t>
      </w:r>
    </w:p>
    <w:p w14:paraId="4606C7DE" w14:textId="71F67F87" w:rsidR="0070237E" w:rsidRPr="00060845" w:rsidRDefault="001B19DE" w:rsidP="0070237E">
      <w:pPr>
        <w:pStyle w:val="Heading2"/>
        <w:rPr>
          <w:sz w:val="24"/>
          <w:szCs w:val="24"/>
        </w:rPr>
      </w:pPr>
      <w:r w:rsidRPr="00060845">
        <w:rPr>
          <w:sz w:val="24"/>
          <w:szCs w:val="24"/>
        </w:rPr>
        <w:t>M.Sc. in Computer Engineering</w:t>
      </w:r>
      <w:r w:rsidR="00E03F71" w:rsidRPr="00060845">
        <w:rPr>
          <w:sz w:val="24"/>
          <w:szCs w:val="24"/>
        </w:rPr>
        <w:t xml:space="preserve"> </w:t>
      </w:r>
      <w:r w:rsidR="0095272C" w:rsidRPr="00060845">
        <w:rPr>
          <w:sz w:val="24"/>
          <w:szCs w:val="24"/>
        </w:rPr>
        <w:t>/</w:t>
      </w:r>
      <w:r w:rsidR="0070237E" w:rsidRPr="00060845">
        <w:rPr>
          <w:sz w:val="24"/>
          <w:szCs w:val="24"/>
        </w:rPr>
        <w:t xml:space="preserve"> </w:t>
      </w:r>
      <w:r w:rsidRPr="00060845">
        <w:rPr>
          <w:rStyle w:val="Emphasis"/>
          <w:sz w:val="24"/>
          <w:szCs w:val="24"/>
        </w:rPr>
        <w:t>University of Trieste, Trieste, IT</w:t>
      </w:r>
    </w:p>
    <w:p w14:paraId="0D2E75EE" w14:textId="7DED5580" w:rsidR="0070237E" w:rsidRPr="00E83439" w:rsidRDefault="0038202A" w:rsidP="0070237E">
      <w:pPr>
        <w:rPr>
          <w:sz w:val="20"/>
          <w:szCs w:val="20"/>
        </w:rPr>
      </w:pPr>
      <w:r w:rsidRPr="00E83439">
        <w:rPr>
          <w:sz w:val="20"/>
          <w:szCs w:val="20"/>
        </w:rPr>
        <w:t xml:space="preserve">Graduated </w:t>
      </w:r>
      <w:r w:rsidRPr="005148AC">
        <w:rPr>
          <w:b/>
          <w:bCs/>
          <w:sz w:val="20"/>
          <w:szCs w:val="20"/>
        </w:rPr>
        <w:t>cum laude</w:t>
      </w:r>
      <w:r w:rsidRPr="00E83439">
        <w:rPr>
          <w:sz w:val="20"/>
          <w:szCs w:val="20"/>
        </w:rPr>
        <w:t xml:space="preserve">. Courses ranging </w:t>
      </w:r>
      <w:proofErr w:type="gramStart"/>
      <w:r w:rsidRPr="00E83439">
        <w:rPr>
          <w:sz w:val="20"/>
          <w:szCs w:val="20"/>
        </w:rPr>
        <w:t>from theory of computability and complexity</w:t>
      </w:r>
      <w:r w:rsidR="00E83439">
        <w:rPr>
          <w:sz w:val="20"/>
          <w:szCs w:val="20"/>
        </w:rPr>
        <w:t>,</w:t>
      </w:r>
      <w:proofErr w:type="gramEnd"/>
      <w:r w:rsidRPr="00E83439">
        <w:rPr>
          <w:sz w:val="20"/>
          <w:szCs w:val="20"/>
        </w:rPr>
        <w:t xml:space="preserve"> to software engineering</w:t>
      </w:r>
      <w:r w:rsidR="004509C3">
        <w:rPr>
          <w:sz w:val="20"/>
          <w:szCs w:val="20"/>
        </w:rPr>
        <w:t xml:space="preserve"> for</w:t>
      </w:r>
      <w:r w:rsidRPr="00E83439">
        <w:rPr>
          <w:sz w:val="20"/>
          <w:szCs w:val="20"/>
        </w:rPr>
        <w:t xml:space="preserve"> web apps, IoT. </w:t>
      </w:r>
      <w:r w:rsidR="00EB29CA" w:rsidRPr="00E83439">
        <w:rPr>
          <w:sz w:val="20"/>
          <w:szCs w:val="20"/>
        </w:rPr>
        <w:t>Thesis on natural language processing via genetic programming</w:t>
      </w:r>
      <w:r w:rsidR="007B1F7A">
        <w:rPr>
          <w:sz w:val="20"/>
          <w:szCs w:val="20"/>
        </w:rPr>
        <w:t>, later published as a paper</w:t>
      </w:r>
      <w:r w:rsidR="00EB29CA" w:rsidRPr="00E83439">
        <w:rPr>
          <w:sz w:val="20"/>
          <w:szCs w:val="20"/>
        </w:rPr>
        <w:t>.</w:t>
      </w:r>
    </w:p>
    <w:p w14:paraId="3DDF62E1" w14:textId="6E000455" w:rsidR="009F62B0" w:rsidRDefault="00193279" w:rsidP="009F62B0">
      <w:pPr>
        <w:pStyle w:val="Heading1"/>
        <w:spacing w:before="280"/>
      </w:pPr>
      <w:r>
        <w:t>Honors</w:t>
      </w:r>
    </w:p>
    <w:p w14:paraId="6DD934E0" w14:textId="27DFC989" w:rsidR="000A5091" w:rsidRDefault="001B3538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Won</w:t>
      </w:r>
      <w:r w:rsidR="009F62B0">
        <w:rPr>
          <w:sz w:val="20"/>
          <w:szCs w:val="20"/>
        </w:rPr>
        <w:t xml:space="preserve"> </w:t>
      </w:r>
      <w:r w:rsidR="009F62B0" w:rsidRPr="006D05BA">
        <w:rPr>
          <w:b/>
          <w:bCs/>
          <w:sz w:val="20"/>
          <w:szCs w:val="20"/>
        </w:rPr>
        <w:t xml:space="preserve">SIGEVO Best </w:t>
      </w:r>
      <w:r>
        <w:rPr>
          <w:b/>
          <w:bCs/>
          <w:sz w:val="20"/>
          <w:szCs w:val="20"/>
        </w:rPr>
        <w:t xml:space="preserve">Ph.D. </w:t>
      </w:r>
      <w:r w:rsidR="009F62B0" w:rsidRPr="006D05BA">
        <w:rPr>
          <w:b/>
          <w:bCs/>
          <w:sz w:val="20"/>
          <w:szCs w:val="20"/>
        </w:rPr>
        <w:t>Dissertation</w:t>
      </w:r>
      <w:r w:rsidR="009F62B0">
        <w:rPr>
          <w:sz w:val="20"/>
          <w:szCs w:val="20"/>
        </w:rPr>
        <w:t xml:space="preserve"> award in 2020, </w:t>
      </w:r>
      <w:r w:rsidR="009F62B0" w:rsidRPr="006D05BA">
        <w:rPr>
          <w:b/>
          <w:bCs/>
          <w:sz w:val="20"/>
          <w:szCs w:val="20"/>
        </w:rPr>
        <w:t>HUMIES Silver award</w:t>
      </w:r>
      <w:r w:rsidR="009F62B0">
        <w:rPr>
          <w:sz w:val="20"/>
          <w:szCs w:val="20"/>
        </w:rPr>
        <w:t xml:space="preserve"> in 2021</w:t>
      </w:r>
      <w:r w:rsidR="000A5091">
        <w:rPr>
          <w:sz w:val="20"/>
          <w:szCs w:val="20"/>
        </w:rPr>
        <w:t>, 2</w:t>
      </w:r>
      <m:oMath>
        <m:r>
          <w:rPr>
            <w:rFonts w:ascii="Cambria Math" w:hAnsi="Cambria Math"/>
            <w:sz w:val="20"/>
            <w:szCs w:val="20"/>
          </w:rPr>
          <m:t>×</m:t>
        </m:r>
      </m:oMath>
      <w:r w:rsidR="000A5091" w:rsidRPr="006D05BA">
        <w:rPr>
          <w:b/>
          <w:bCs/>
          <w:sz w:val="20"/>
          <w:szCs w:val="20"/>
        </w:rPr>
        <w:t xml:space="preserve">Best paper </w:t>
      </w:r>
      <w:proofErr w:type="gramStart"/>
      <w:r w:rsidR="000A5091" w:rsidRPr="006D05BA">
        <w:rPr>
          <w:b/>
          <w:bCs/>
          <w:sz w:val="20"/>
          <w:szCs w:val="20"/>
        </w:rPr>
        <w:t>awards</w:t>
      </w:r>
      <w:proofErr w:type="gramEnd"/>
    </w:p>
    <w:p w14:paraId="194CCBDC" w14:textId="7DCE7687" w:rsidR="009F62B0" w:rsidRDefault="003F1157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Served</w:t>
      </w:r>
      <w:r w:rsidR="009F62B0">
        <w:rPr>
          <w:sz w:val="20"/>
          <w:szCs w:val="20"/>
        </w:rPr>
        <w:t xml:space="preserve"> in the </w:t>
      </w:r>
      <w:r w:rsidR="009F62B0" w:rsidRPr="00F92CDE">
        <w:rPr>
          <w:b/>
          <w:bCs/>
          <w:sz w:val="20"/>
          <w:szCs w:val="20"/>
        </w:rPr>
        <w:t>program committee</w:t>
      </w:r>
      <w:r w:rsidR="009F62B0">
        <w:rPr>
          <w:sz w:val="20"/>
          <w:szCs w:val="20"/>
        </w:rPr>
        <w:t xml:space="preserve"> of several </w:t>
      </w:r>
      <w:r w:rsidR="009F62B0" w:rsidRPr="00F92CDE">
        <w:rPr>
          <w:b/>
          <w:bCs/>
          <w:sz w:val="20"/>
          <w:szCs w:val="20"/>
        </w:rPr>
        <w:t>conferences</w:t>
      </w:r>
      <w:r w:rsidR="009F62B0">
        <w:rPr>
          <w:sz w:val="20"/>
          <w:szCs w:val="20"/>
        </w:rPr>
        <w:t xml:space="preserve"> and </w:t>
      </w:r>
      <w:r w:rsidR="009F62B0" w:rsidRPr="00F92CDE">
        <w:rPr>
          <w:b/>
          <w:bCs/>
          <w:sz w:val="20"/>
          <w:szCs w:val="20"/>
        </w:rPr>
        <w:t>workshops</w:t>
      </w:r>
      <w:r w:rsidR="00A77989">
        <w:rPr>
          <w:sz w:val="20"/>
          <w:szCs w:val="20"/>
        </w:rPr>
        <w:t xml:space="preserve">: </w:t>
      </w:r>
      <w:r w:rsidR="009F62B0">
        <w:rPr>
          <w:sz w:val="20"/>
          <w:szCs w:val="20"/>
        </w:rPr>
        <w:t xml:space="preserve">GECCO, ECML-PKDD, PPSN, </w:t>
      </w:r>
      <w:r w:rsidR="001134AF" w:rsidRPr="001134AF">
        <w:rPr>
          <w:sz w:val="20"/>
          <w:szCs w:val="20"/>
        </w:rPr>
        <w:t>Trustworthy and Socially Responsible Machine Learning Workshop</w:t>
      </w:r>
      <w:r w:rsidR="001134AF">
        <w:rPr>
          <w:sz w:val="20"/>
          <w:szCs w:val="20"/>
        </w:rPr>
        <w:t xml:space="preserve"> @ </w:t>
      </w:r>
      <w:proofErr w:type="spellStart"/>
      <w:r w:rsidR="001134AF">
        <w:rPr>
          <w:sz w:val="20"/>
          <w:szCs w:val="20"/>
        </w:rPr>
        <w:t>NeurIPS</w:t>
      </w:r>
      <w:proofErr w:type="spellEnd"/>
      <w:r w:rsidR="001134AF">
        <w:rPr>
          <w:sz w:val="20"/>
          <w:szCs w:val="20"/>
        </w:rPr>
        <w:t xml:space="preserve">, Workshop on </w:t>
      </w:r>
      <w:proofErr w:type="spellStart"/>
      <w:r w:rsidR="001134AF" w:rsidRPr="001134AF">
        <w:rPr>
          <w:sz w:val="20"/>
          <w:szCs w:val="20"/>
        </w:rPr>
        <w:t>eXplainable</w:t>
      </w:r>
      <w:proofErr w:type="spellEnd"/>
      <w:r w:rsidR="001134AF" w:rsidRPr="001134AF">
        <w:rPr>
          <w:sz w:val="20"/>
          <w:szCs w:val="20"/>
        </w:rPr>
        <w:t xml:space="preserve"> Knowledge Discovery in Data Mining</w:t>
      </w:r>
      <w:r w:rsidR="001134AF">
        <w:rPr>
          <w:sz w:val="20"/>
          <w:szCs w:val="20"/>
        </w:rPr>
        <w:t xml:space="preserve"> @ ECML-PKDD, and </w:t>
      </w:r>
      <w:proofErr w:type="gramStart"/>
      <w:r w:rsidR="001134AF">
        <w:rPr>
          <w:sz w:val="20"/>
          <w:szCs w:val="20"/>
        </w:rPr>
        <w:t>more</w:t>
      </w:r>
      <w:proofErr w:type="gramEnd"/>
    </w:p>
    <w:p w14:paraId="4D1D1E80" w14:textId="6CF2C4D8" w:rsidR="00A004CC" w:rsidRDefault="00A004CC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Served as a </w:t>
      </w:r>
      <w:r w:rsidRPr="00343D86">
        <w:rPr>
          <w:b/>
          <w:bCs/>
          <w:sz w:val="20"/>
          <w:szCs w:val="20"/>
        </w:rPr>
        <w:t>reviewer</w:t>
      </w:r>
      <w:r>
        <w:rPr>
          <w:sz w:val="20"/>
          <w:szCs w:val="20"/>
        </w:rPr>
        <w:t xml:space="preserve"> for several </w:t>
      </w:r>
      <w:r w:rsidR="00E80297" w:rsidRPr="00343D86">
        <w:rPr>
          <w:b/>
          <w:bCs/>
          <w:sz w:val="20"/>
          <w:szCs w:val="20"/>
        </w:rPr>
        <w:t xml:space="preserve">international </w:t>
      </w:r>
      <w:r w:rsidR="001812C1" w:rsidRPr="00343D86">
        <w:rPr>
          <w:b/>
          <w:bCs/>
          <w:sz w:val="20"/>
          <w:szCs w:val="20"/>
        </w:rPr>
        <w:t xml:space="preserve">peer-reviewed </w:t>
      </w:r>
      <w:r w:rsidRPr="00343D86">
        <w:rPr>
          <w:b/>
          <w:bCs/>
          <w:sz w:val="20"/>
          <w:szCs w:val="20"/>
        </w:rPr>
        <w:t>journals</w:t>
      </w:r>
      <w:r w:rsidR="00A7798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Machine Learning, </w:t>
      </w:r>
      <w:r w:rsidRPr="00A004CC">
        <w:rPr>
          <w:sz w:val="20"/>
          <w:szCs w:val="20"/>
        </w:rPr>
        <w:t xml:space="preserve">IEEE Transactions on Evolutionary </w:t>
      </w:r>
      <w:r w:rsidRPr="00E91BA8">
        <w:rPr>
          <w:sz w:val="20"/>
          <w:szCs w:val="20"/>
        </w:rPr>
        <w:t>Computation, Soft Computing</w:t>
      </w:r>
      <w:r w:rsidR="00D95B71" w:rsidRPr="00E91BA8">
        <w:rPr>
          <w:sz w:val="20"/>
          <w:szCs w:val="20"/>
        </w:rPr>
        <w:t xml:space="preserve">, and </w:t>
      </w:r>
      <w:proofErr w:type="gramStart"/>
      <w:r w:rsidR="00D95B71" w:rsidRPr="00E91BA8">
        <w:rPr>
          <w:sz w:val="20"/>
          <w:szCs w:val="20"/>
        </w:rPr>
        <w:t>more</w:t>
      </w:r>
      <w:proofErr w:type="gramEnd"/>
      <w:r w:rsidR="006F580E">
        <w:rPr>
          <w:sz w:val="20"/>
          <w:szCs w:val="20"/>
        </w:rPr>
        <w:tab/>
      </w:r>
    </w:p>
    <w:p w14:paraId="387696A5" w14:textId="45FA1655" w:rsidR="006F580E" w:rsidRDefault="006F580E" w:rsidP="009F62B0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Invited </w:t>
      </w:r>
      <w:r w:rsidR="00FA380C">
        <w:rPr>
          <w:sz w:val="20"/>
          <w:szCs w:val="20"/>
        </w:rPr>
        <w:t xml:space="preserve">in 2022 </w:t>
      </w:r>
      <w:r w:rsidR="00C71008">
        <w:rPr>
          <w:sz w:val="20"/>
          <w:szCs w:val="20"/>
        </w:rPr>
        <w:t>to be</w:t>
      </w:r>
      <w:r>
        <w:rPr>
          <w:sz w:val="20"/>
          <w:szCs w:val="20"/>
        </w:rPr>
        <w:t xml:space="preserve"> a</w:t>
      </w:r>
      <w:r w:rsidR="00C71008">
        <w:rPr>
          <w:sz w:val="20"/>
          <w:szCs w:val="20"/>
        </w:rPr>
        <w:t>n</w:t>
      </w:r>
      <w:r>
        <w:rPr>
          <w:sz w:val="20"/>
          <w:szCs w:val="20"/>
        </w:rPr>
        <w:t xml:space="preserve"> </w:t>
      </w:r>
      <w:r w:rsidR="00C75FAF" w:rsidRPr="00EB5454">
        <w:rPr>
          <w:b/>
          <w:bCs/>
          <w:sz w:val="20"/>
          <w:szCs w:val="20"/>
        </w:rPr>
        <w:t>evaluation committee member</w:t>
      </w:r>
      <w:r>
        <w:rPr>
          <w:sz w:val="20"/>
          <w:szCs w:val="20"/>
        </w:rPr>
        <w:t xml:space="preserve"> for</w:t>
      </w:r>
      <w:r w:rsidR="00EB5454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Pr="00A302BB">
        <w:rPr>
          <w:b/>
          <w:bCs/>
          <w:sz w:val="20"/>
          <w:szCs w:val="20"/>
        </w:rPr>
        <w:t>Dutch Research Council</w:t>
      </w:r>
      <w:r>
        <w:rPr>
          <w:sz w:val="20"/>
          <w:szCs w:val="20"/>
        </w:rPr>
        <w:t xml:space="preserve"> in the domain </w:t>
      </w:r>
      <w:proofErr w:type="gramStart"/>
      <w:r w:rsidRPr="00BE7BE9">
        <w:rPr>
          <w:i/>
          <w:iCs/>
          <w:sz w:val="20"/>
          <w:szCs w:val="20"/>
        </w:rPr>
        <w:t>Science</w:t>
      </w:r>
      <w:proofErr w:type="gramEnd"/>
      <w:r w:rsidR="00F02BEC">
        <w:rPr>
          <w:sz w:val="20"/>
          <w:szCs w:val="20"/>
        </w:rPr>
        <w:t xml:space="preserve"> </w:t>
      </w:r>
    </w:p>
    <w:p w14:paraId="6780180F" w14:textId="4D06C250" w:rsidR="00E91BA8" w:rsidRDefault="00E91BA8" w:rsidP="00E91B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Recip</w:t>
      </w:r>
      <w:r w:rsidR="00F134D8">
        <w:rPr>
          <w:sz w:val="20"/>
          <w:szCs w:val="20"/>
        </w:rPr>
        <w:t>i</w:t>
      </w:r>
      <w:r>
        <w:rPr>
          <w:sz w:val="20"/>
          <w:szCs w:val="20"/>
        </w:rPr>
        <w:t>ent as c</w:t>
      </w:r>
      <w:r w:rsidRPr="00E91BA8">
        <w:rPr>
          <w:sz w:val="20"/>
          <w:szCs w:val="20"/>
        </w:rPr>
        <w:t xml:space="preserve">o-applicant of a 300,000 SEK </w:t>
      </w:r>
      <w:r w:rsidRPr="006C0984">
        <w:rPr>
          <w:b/>
          <w:bCs/>
          <w:sz w:val="20"/>
          <w:szCs w:val="20"/>
        </w:rPr>
        <w:t>grant</w:t>
      </w:r>
      <w:r w:rsidRPr="00E91BA8">
        <w:rPr>
          <w:sz w:val="20"/>
          <w:szCs w:val="20"/>
        </w:rPr>
        <w:t xml:space="preserve"> by Area of Advance Health Engineering, TU Chalmers</w:t>
      </w:r>
      <w:r>
        <w:rPr>
          <w:sz w:val="20"/>
          <w:szCs w:val="20"/>
        </w:rPr>
        <w:t xml:space="preserve"> 2021</w:t>
      </w:r>
    </w:p>
    <w:p w14:paraId="17595387" w14:textId="21CCD3FC" w:rsidR="00EC66CB" w:rsidRDefault="00EC66CB" w:rsidP="00E91B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Recipient of 3 ACM Student </w:t>
      </w:r>
      <w:r w:rsidRPr="006C0984">
        <w:rPr>
          <w:b/>
          <w:bCs/>
          <w:sz w:val="20"/>
          <w:szCs w:val="20"/>
        </w:rPr>
        <w:t>travel grant</w:t>
      </w:r>
      <w:r>
        <w:rPr>
          <w:sz w:val="20"/>
          <w:szCs w:val="20"/>
        </w:rPr>
        <w:t xml:space="preserve"> during </w:t>
      </w:r>
      <w:r w:rsidR="00B4285A">
        <w:rPr>
          <w:sz w:val="20"/>
          <w:szCs w:val="20"/>
        </w:rPr>
        <w:t>my</w:t>
      </w:r>
      <w:r>
        <w:rPr>
          <w:sz w:val="20"/>
          <w:szCs w:val="20"/>
        </w:rPr>
        <w:t xml:space="preserve"> Ph.D.</w:t>
      </w:r>
    </w:p>
    <w:p w14:paraId="49ED2511" w14:textId="7271D345" w:rsidR="00157566" w:rsidRDefault="00157566" w:rsidP="00E91BA8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Gave </w:t>
      </w:r>
      <w:r w:rsidRPr="00D56A03">
        <w:rPr>
          <w:b/>
          <w:bCs/>
          <w:sz w:val="20"/>
          <w:szCs w:val="20"/>
        </w:rPr>
        <w:t>talks</w:t>
      </w:r>
      <w:r>
        <w:rPr>
          <w:sz w:val="20"/>
          <w:szCs w:val="20"/>
        </w:rPr>
        <w:t xml:space="preserve"> and </w:t>
      </w:r>
      <w:r w:rsidRPr="00D56A03">
        <w:rPr>
          <w:b/>
          <w:bCs/>
          <w:sz w:val="20"/>
          <w:szCs w:val="20"/>
        </w:rPr>
        <w:t>invited lectures</w:t>
      </w:r>
      <w:r>
        <w:rPr>
          <w:sz w:val="20"/>
          <w:szCs w:val="20"/>
        </w:rPr>
        <w:t xml:space="preserve"> at multiple venues, </w:t>
      </w:r>
      <w:r w:rsidR="004A36F2">
        <w:rPr>
          <w:sz w:val="20"/>
          <w:szCs w:val="20"/>
        </w:rPr>
        <w:t>incl.</w:t>
      </w:r>
      <w:r>
        <w:rPr>
          <w:sz w:val="20"/>
          <w:szCs w:val="20"/>
        </w:rPr>
        <w:t xml:space="preserve"> </w:t>
      </w:r>
      <w:r w:rsidR="00515A22">
        <w:rPr>
          <w:sz w:val="20"/>
          <w:szCs w:val="20"/>
        </w:rPr>
        <w:t xml:space="preserve">conferences, </w:t>
      </w:r>
      <w:r>
        <w:rPr>
          <w:sz w:val="20"/>
          <w:szCs w:val="20"/>
        </w:rPr>
        <w:t>University of Amsterdam, TU Delft, MIT</w:t>
      </w:r>
    </w:p>
    <w:p w14:paraId="356B8B1F" w14:textId="65EBD83F" w:rsidR="00A11278" w:rsidRDefault="00AE4311" w:rsidP="00060845">
      <w:pPr>
        <w:pStyle w:val="Heading1"/>
        <w:spacing w:before="280"/>
      </w:pPr>
      <w:r>
        <w:t xml:space="preserve">Coding </w:t>
      </w:r>
      <w:r w:rsidR="00060845">
        <w:t>experience</w:t>
      </w:r>
    </w:p>
    <w:p w14:paraId="512814A3" w14:textId="47EF6C21" w:rsidR="00E11F4B" w:rsidRDefault="007B5DF3" w:rsidP="0096197B">
      <w:pPr>
        <w:rPr>
          <w:sz w:val="20"/>
          <w:szCs w:val="20"/>
        </w:rPr>
      </w:pPr>
      <w:r>
        <w:rPr>
          <w:i/>
          <w:iCs/>
          <w:sz w:val="20"/>
          <w:szCs w:val="20"/>
        </w:rPr>
        <w:t>Languages, f</w:t>
      </w:r>
      <w:r w:rsidR="00AE4311" w:rsidRPr="00060845">
        <w:rPr>
          <w:i/>
          <w:iCs/>
          <w:sz w:val="20"/>
          <w:szCs w:val="20"/>
        </w:rPr>
        <w:t>rom</w:t>
      </w:r>
      <w:r w:rsidR="00921536" w:rsidRPr="00060845">
        <w:rPr>
          <w:i/>
          <w:iCs/>
          <w:sz w:val="20"/>
          <w:szCs w:val="20"/>
        </w:rPr>
        <w:t xml:space="preserve"> </w:t>
      </w:r>
      <w:r w:rsidR="001E2E9C">
        <w:rPr>
          <w:i/>
          <w:iCs/>
          <w:sz w:val="20"/>
          <w:szCs w:val="20"/>
        </w:rPr>
        <w:t>proficient</w:t>
      </w:r>
      <w:r w:rsidR="00921536" w:rsidRPr="00060845">
        <w:rPr>
          <w:i/>
          <w:iCs/>
          <w:sz w:val="20"/>
          <w:szCs w:val="20"/>
        </w:rPr>
        <w:t xml:space="preserve"> to </w:t>
      </w:r>
      <w:r w:rsidR="00F61CB4">
        <w:rPr>
          <w:i/>
          <w:iCs/>
          <w:sz w:val="20"/>
          <w:szCs w:val="20"/>
        </w:rPr>
        <w:t>rusty</w:t>
      </w:r>
      <w:r w:rsidR="002D3585" w:rsidRPr="00060845">
        <w:rPr>
          <w:sz w:val="20"/>
          <w:szCs w:val="20"/>
        </w:rPr>
        <w:t>:</w:t>
      </w:r>
      <w:r w:rsidR="00853BEC" w:rsidRPr="00060845">
        <w:rPr>
          <w:sz w:val="20"/>
          <w:szCs w:val="20"/>
        </w:rPr>
        <w:t xml:space="preserve"> </w:t>
      </w:r>
      <w:r w:rsidR="00853BEC" w:rsidRPr="00060845">
        <w:rPr>
          <w:b/>
          <w:bCs/>
          <w:sz w:val="20"/>
          <w:szCs w:val="20"/>
        </w:rPr>
        <w:t>Python</w:t>
      </w:r>
      <w:r w:rsidR="00853BEC" w:rsidRPr="00060845">
        <w:rPr>
          <w:sz w:val="20"/>
          <w:szCs w:val="20"/>
        </w:rPr>
        <w:t xml:space="preserve"> (incl. </w:t>
      </w:r>
      <w:r w:rsidR="00B60526">
        <w:rPr>
          <w:sz w:val="20"/>
          <w:szCs w:val="20"/>
        </w:rPr>
        <w:t>Pandas</w:t>
      </w:r>
      <w:r w:rsidR="00853BEC" w:rsidRPr="00060845">
        <w:rPr>
          <w:sz w:val="20"/>
          <w:szCs w:val="20"/>
        </w:rPr>
        <w:t xml:space="preserve">, Scikit-learn, </w:t>
      </w:r>
      <w:proofErr w:type="spellStart"/>
      <w:r w:rsidR="00B60526">
        <w:rPr>
          <w:sz w:val="20"/>
          <w:szCs w:val="20"/>
        </w:rPr>
        <w:t>PyTorch</w:t>
      </w:r>
      <w:proofErr w:type="spellEnd"/>
      <w:r w:rsidR="00B60526">
        <w:rPr>
          <w:sz w:val="20"/>
          <w:szCs w:val="20"/>
        </w:rPr>
        <w:t xml:space="preserve">, </w:t>
      </w:r>
      <w:r w:rsidR="00853BEC" w:rsidRPr="00060845">
        <w:rPr>
          <w:sz w:val="20"/>
          <w:szCs w:val="20"/>
        </w:rPr>
        <w:t>NumPy, SciPy, Matplot</w:t>
      </w:r>
      <w:r w:rsidR="008277FB" w:rsidRPr="00060845">
        <w:rPr>
          <w:sz w:val="20"/>
          <w:szCs w:val="20"/>
        </w:rPr>
        <w:t>l</w:t>
      </w:r>
      <w:r w:rsidR="00853BEC" w:rsidRPr="00060845">
        <w:rPr>
          <w:sz w:val="20"/>
          <w:szCs w:val="20"/>
        </w:rPr>
        <w:t xml:space="preserve">ib, Seaborn, </w:t>
      </w:r>
      <w:proofErr w:type="spellStart"/>
      <w:r w:rsidR="00853BEC" w:rsidRPr="00060845">
        <w:rPr>
          <w:sz w:val="20"/>
          <w:szCs w:val="20"/>
        </w:rPr>
        <w:t>Jupyter</w:t>
      </w:r>
      <w:proofErr w:type="spellEnd"/>
      <w:r w:rsidR="00853BEC" w:rsidRPr="00060845">
        <w:rPr>
          <w:sz w:val="20"/>
          <w:szCs w:val="20"/>
        </w:rPr>
        <w:t xml:space="preserve"> Notebooks)</w:t>
      </w:r>
      <w:r w:rsidR="00FC0D69" w:rsidRPr="00060845">
        <w:rPr>
          <w:sz w:val="20"/>
          <w:szCs w:val="20"/>
        </w:rPr>
        <w:t xml:space="preserve">, </w:t>
      </w:r>
      <w:r w:rsidR="00FC0D69" w:rsidRPr="00060845">
        <w:rPr>
          <w:b/>
          <w:bCs/>
          <w:sz w:val="20"/>
          <w:szCs w:val="20"/>
        </w:rPr>
        <w:t>C++</w:t>
      </w:r>
      <w:r w:rsidR="00FC0D69" w:rsidRPr="00060845">
        <w:rPr>
          <w:sz w:val="20"/>
          <w:szCs w:val="20"/>
        </w:rPr>
        <w:t xml:space="preserve"> (incl. Boost and SWIG to interface </w:t>
      </w:r>
      <w:r w:rsidR="00D76CB1">
        <w:rPr>
          <w:sz w:val="20"/>
          <w:szCs w:val="20"/>
        </w:rPr>
        <w:t>C++ with Python</w:t>
      </w:r>
      <w:r w:rsidR="00FC0D69" w:rsidRPr="00060845">
        <w:rPr>
          <w:sz w:val="20"/>
          <w:szCs w:val="20"/>
        </w:rPr>
        <w:t>)</w:t>
      </w:r>
      <w:r w:rsidR="007E4187" w:rsidRPr="00060845">
        <w:rPr>
          <w:sz w:val="20"/>
          <w:szCs w:val="20"/>
        </w:rPr>
        <w:t xml:space="preserve">, </w:t>
      </w:r>
      <w:r w:rsidR="007E4187" w:rsidRPr="00060845">
        <w:rPr>
          <w:b/>
          <w:bCs/>
          <w:sz w:val="20"/>
          <w:szCs w:val="20"/>
        </w:rPr>
        <w:t>C#</w:t>
      </w:r>
      <w:r w:rsidR="007E4187" w:rsidRPr="00060845">
        <w:rPr>
          <w:sz w:val="20"/>
          <w:szCs w:val="20"/>
        </w:rPr>
        <w:t xml:space="preserve"> (incl. ASP.NET)</w:t>
      </w:r>
      <w:r w:rsidR="0096197B" w:rsidRPr="00060845">
        <w:rPr>
          <w:sz w:val="20"/>
          <w:szCs w:val="20"/>
        </w:rPr>
        <w:t xml:space="preserve">, </w:t>
      </w:r>
      <w:r w:rsidR="00293C49" w:rsidRPr="00060845">
        <w:rPr>
          <w:b/>
          <w:bCs/>
          <w:sz w:val="20"/>
          <w:szCs w:val="20"/>
        </w:rPr>
        <w:t>Java</w:t>
      </w:r>
      <w:r w:rsidR="00293C49" w:rsidRPr="00060845">
        <w:rPr>
          <w:sz w:val="20"/>
          <w:szCs w:val="20"/>
        </w:rPr>
        <w:t xml:space="preserve"> (incl. Android development),</w:t>
      </w:r>
      <w:r w:rsidR="00293C49">
        <w:rPr>
          <w:sz w:val="20"/>
          <w:szCs w:val="20"/>
        </w:rPr>
        <w:t xml:space="preserve"> </w:t>
      </w:r>
      <w:proofErr w:type="spellStart"/>
      <w:r w:rsidR="004167A8" w:rsidRPr="00060845">
        <w:rPr>
          <w:b/>
          <w:bCs/>
          <w:sz w:val="20"/>
          <w:szCs w:val="20"/>
        </w:rPr>
        <w:t>Matlab</w:t>
      </w:r>
      <w:proofErr w:type="spellEnd"/>
      <w:r w:rsidR="004167A8" w:rsidRPr="00060845">
        <w:rPr>
          <w:sz w:val="20"/>
          <w:szCs w:val="20"/>
        </w:rPr>
        <w:t xml:space="preserve">, </w:t>
      </w:r>
      <w:r w:rsidR="00AD590C" w:rsidRPr="00060845">
        <w:rPr>
          <w:b/>
          <w:bCs/>
          <w:sz w:val="20"/>
          <w:szCs w:val="20"/>
        </w:rPr>
        <w:t>PHP</w:t>
      </w:r>
      <w:r w:rsidR="00AD590C" w:rsidRPr="00060845">
        <w:rPr>
          <w:sz w:val="20"/>
          <w:szCs w:val="20"/>
        </w:rPr>
        <w:t>,</w:t>
      </w:r>
      <w:r w:rsidR="00837A82" w:rsidRPr="00060845">
        <w:rPr>
          <w:sz w:val="20"/>
          <w:szCs w:val="20"/>
        </w:rPr>
        <w:t xml:space="preserve"> </w:t>
      </w:r>
      <w:r w:rsidR="00E11F4B" w:rsidRPr="00060845">
        <w:rPr>
          <w:b/>
          <w:bCs/>
          <w:sz w:val="20"/>
          <w:szCs w:val="20"/>
        </w:rPr>
        <w:t>SQL</w:t>
      </w:r>
      <w:r w:rsidR="00BF57C1" w:rsidRPr="00060845">
        <w:rPr>
          <w:sz w:val="20"/>
          <w:szCs w:val="20"/>
        </w:rPr>
        <w:t xml:space="preserve"> (MySQL and </w:t>
      </w:r>
      <w:r w:rsidR="006A176B" w:rsidRPr="00060845">
        <w:rPr>
          <w:sz w:val="20"/>
          <w:szCs w:val="20"/>
        </w:rPr>
        <w:t>SQL Server)</w:t>
      </w:r>
      <w:r w:rsidR="00F86680">
        <w:rPr>
          <w:sz w:val="20"/>
          <w:szCs w:val="20"/>
        </w:rPr>
        <w:t xml:space="preserve">, </w:t>
      </w:r>
      <w:proofErr w:type="spellStart"/>
      <w:r w:rsidR="00F86680" w:rsidRPr="00060845">
        <w:rPr>
          <w:b/>
          <w:bCs/>
          <w:sz w:val="20"/>
          <w:szCs w:val="20"/>
        </w:rPr>
        <w:t>Javascript</w:t>
      </w:r>
      <w:proofErr w:type="spellEnd"/>
      <w:r w:rsidR="00F86680" w:rsidRPr="00060845">
        <w:rPr>
          <w:sz w:val="20"/>
          <w:szCs w:val="20"/>
        </w:rPr>
        <w:t xml:space="preserve"> (incl. jQuery, AngularJS, NodeJS)</w:t>
      </w:r>
    </w:p>
    <w:p w14:paraId="1F5677BE" w14:textId="533C858B" w:rsidR="007B5DF3" w:rsidRDefault="007B5DF3" w:rsidP="0096197B">
      <w:pPr>
        <w:rPr>
          <w:sz w:val="20"/>
          <w:szCs w:val="20"/>
        </w:rPr>
      </w:pPr>
    </w:p>
    <w:p w14:paraId="53DC1750" w14:textId="574BAD4D" w:rsidR="007B5DF3" w:rsidRDefault="0000716E" w:rsidP="0096197B">
      <w:pPr>
        <w:rPr>
          <w:sz w:val="20"/>
          <w:szCs w:val="20"/>
        </w:rPr>
      </w:pPr>
      <w:r>
        <w:rPr>
          <w:i/>
          <w:iCs/>
          <w:sz w:val="20"/>
          <w:szCs w:val="20"/>
        </w:rPr>
        <w:t>Examples of different</w:t>
      </w:r>
      <w:r w:rsidR="00442DE3">
        <w:rPr>
          <w:i/>
          <w:iCs/>
          <w:sz w:val="20"/>
          <w:szCs w:val="20"/>
        </w:rPr>
        <w:t xml:space="preserve"> </w:t>
      </w:r>
      <w:r w:rsidR="002D18AF">
        <w:rPr>
          <w:i/>
          <w:iCs/>
          <w:sz w:val="20"/>
          <w:szCs w:val="20"/>
        </w:rPr>
        <w:t xml:space="preserve">open-source </w:t>
      </w:r>
      <w:r w:rsidR="00250F7D" w:rsidRPr="00250F7D">
        <w:rPr>
          <w:i/>
          <w:iCs/>
          <w:sz w:val="20"/>
          <w:szCs w:val="20"/>
        </w:rPr>
        <w:t>repos</w:t>
      </w:r>
      <w:r w:rsidR="00810936">
        <w:rPr>
          <w:i/>
          <w:iCs/>
          <w:sz w:val="20"/>
          <w:szCs w:val="20"/>
        </w:rPr>
        <w:t xml:space="preserve"> (see </w:t>
      </w:r>
      <w:hyperlink r:id="rId17" w:history="1">
        <w:r w:rsidR="00810936" w:rsidRPr="00BE1250">
          <w:rPr>
            <w:rStyle w:val="Hyperlink"/>
            <w:sz w:val="20"/>
            <w:szCs w:val="20"/>
          </w:rPr>
          <w:t>https://github.com/marcovirgolin</w:t>
        </w:r>
      </w:hyperlink>
      <w:r w:rsidR="00810936">
        <w:rPr>
          <w:i/>
          <w:iCs/>
          <w:sz w:val="20"/>
          <w:szCs w:val="20"/>
        </w:rPr>
        <w:t>)</w:t>
      </w:r>
      <w:r w:rsidR="007B5DF3">
        <w:rPr>
          <w:sz w:val="20"/>
          <w:szCs w:val="20"/>
        </w:rPr>
        <w:t xml:space="preserve">: </w:t>
      </w:r>
    </w:p>
    <w:p w14:paraId="3ADD6F81" w14:textId="37CACB1C" w:rsidR="00250F7D" w:rsidRPr="00E91BA8" w:rsidRDefault="00250F7D" w:rsidP="00250F7D">
      <w:pPr>
        <w:pStyle w:val="ListBullet"/>
        <w:rPr>
          <w:sz w:val="20"/>
          <w:szCs w:val="20"/>
        </w:rPr>
      </w:pPr>
      <w:r w:rsidRPr="001D1F34">
        <w:rPr>
          <w:b/>
          <w:bCs/>
          <w:sz w:val="20"/>
          <w:szCs w:val="20"/>
          <w:u w:val="single"/>
        </w:rPr>
        <w:t>GP-GOMEA</w:t>
      </w:r>
      <w:r>
        <w:rPr>
          <w:sz w:val="20"/>
          <w:szCs w:val="20"/>
        </w:rPr>
        <w:t xml:space="preserve"> is a C++ based library which includes several symbolic regression algorithms with a Scikit-learn </w:t>
      </w:r>
      <w:r w:rsidRPr="001D1F34">
        <w:rPr>
          <w:b/>
          <w:bCs/>
          <w:sz w:val="20"/>
          <w:szCs w:val="20"/>
        </w:rPr>
        <w:t>Python interface</w:t>
      </w:r>
      <w:r>
        <w:rPr>
          <w:sz w:val="20"/>
          <w:szCs w:val="20"/>
        </w:rPr>
        <w:t xml:space="preserve">. These algorithms were found to be among the best performing in </w:t>
      </w:r>
      <w:hyperlink r:id="rId18" w:history="1">
        <w:proofErr w:type="spellStart"/>
        <w:r w:rsidRPr="0017706C">
          <w:rPr>
            <w:rStyle w:val="Hyperlink"/>
            <w:sz w:val="20"/>
            <w:szCs w:val="20"/>
          </w:rPr>
          <w:t>SRBench</w:t>
        </w:r>
        <w:proofErr w:type="spellEnd"/>
      </w:hyperlink>
      <w:r>
        <w:rPr>
          <w:sz w:val="20"/>
          <w:szCs w:val="20"/>
        </w:rPr>
        <w:t xml:space="preserve"> </w:t>
      </w:r>
      <w:r w:rsidR="00B4229A">
        <w:rPr>
          <w:sz w:val="20"/>
          <w:szCs w:val="20"/>
        </w:rPr>
        <w:t>(</w:t>
      </w:r>
      <w:proofErr w:type="spellStart"/>
      <w:r w:rsidR="00B4229A">
        <w:rPr>
          <w:sz w:val="20"/>
          <w:szCs w:val="20"/>
        </w:rPr>
        <w:t>NeurIPS</w:t>
      </w:r>
      <w:proofErr w:type="spellEnd"/>
      <w:r w:rsidR="00B4229A">
        <w:rPr>
          <w:sz w:val="20"/>
          <w:szCs w:val="20"/>
        </w:rPr>
        <w:t xml:space="preserve"> 2021)</w:t>
      </w:r>
      <w:r w:rsidR="00911A29">
        <w:rPr>
          <w:sz w:val="20"/>
          <w:szCs w:val="20"/>
        </w:rPr>
        <w:t xml:space="preserve">, a large </w:t>
      </w:r>
      <w:r w:rsidR="00911A29" w:rsidRPr="001D1F34">
        <w:rPr>
          <w:b/>
          <w:bCs/>
          <w:sz w:val="20"/>
          <w:szCs w:val="20"/>
        </w:rPr>
        <w:t>benchmarking</w:t>
      </w:r>
      <w:r w:rsidR="00911A29">
        <w:rPr>
          <w:sz w:val="20"/>
          <w:szCs w:val="20"/>
        </w:rPr>
        <w:t xml:space="preserve"> platform </w:t>
      </w:r>
      <w:r w:rsidR="00A960D7">
        <w:rPr>
          <w:sz w:val="20"/>
          <w:szCs w:val="20"/>
        </w:rPr>
        <w:t>(</w:t>
      </w:r>
      <w:r w:rsidR="00911A29">
        <w:rPr>
          <w:sz w:val="20"/>
          <w:szCs w:val="20"/>
        </w:rPr>
        <w:t>which I co-authored</w:t>
      </w:r>
      <w:r w:rsidR="001879D0">
        <w:rPr>
          <w:sz w:val="20"/>
          <w:szCs w:val="20"/>
        </w:rPr>
        <w:t xml:space="preserve"> and help maintaining</w:t>
      </w:r>
      <w:r w:rsidR="00A960D7">
        <w:rPr>
          <w:sz w:val="20"/>
          <w:szCs w:val="20"/>
        </w:rPr>
        <w:t>)</w:t>
      </w:r>
      <w:r w:rsidR="00911A29">
        <w:rPr>
          <w:sz w:val="20"/>
          <w:szCs w:val="20"/>
        </w:rPr>
        <w:t>.</w:t>
      </w:r>
    </w:p>
    <w:p w14:paraId="63E79E8B" w14:textId="007F7F8B" w:rsidR="00A11278" w:rsidRPr="0014644A" w:rsidRDefault="00CA293B" w:rsidP="00CA293B">
      <w:pPr>
        <w:pStyle w:val="ListBullet"/>
      </w:pPr>
      <w:proofErr w:type="gramStart"/>
      <w:r w:rsidRPr="001D1F34">
        <w:rPr>
          <w:b/>
          <w:bCs/>
          <w:sz w:val="20"/>
          <w:szCs w:val="20"/>
          <w:u w:val="single"/>
        </w:rPr>
        <w:t>Robust-counterfactuals</w:t>
      </w:r>
      <w:proofErr w:type="gramEnd"/>
      <w:r>
        <w:rPr>
          <w:sz w:val="20"/>
          <w:szCs w:val="20"/>
        </w:rPr>
        <w:t xml:space="preserve"> is a </w:t>
      </w:r>
      <w:r w:rsidR="0014644A">
        <w:rPr>
          <w:sz w:val="20"/>
          <w:szCs w:val="20"/>
        </w:rPr>
        <w:t xml:space="preserve">Python </w:t>
      </w:r>
      <w:r>
        <w:rPr>
          <w:sz w:val="20"/>
          <w:szCs w:val="20"/>
        </w:rPr>
        <w:t xml:space="preserve">repository to simulate perturbations that may invalidate </w:t>
      </w:r>
      <w:r w:rsidRPr="001D1F34">
        <w:rPr>
          <w:b/>
          <w:bCs/>
          <w:sz w:val="20"/>
          <w:szCs w:val="20"/>
        </w:rPr>
        <w:t>counterfactual explanations</w:t>
      </w:r>
      <w:r w:rsidR="001D1F34">
        <w:rPr>
          <w:sz w:val="20"/>
          <w:szCs w:val="20"/>
        </w:rPr>
        <w:t xml:space="preserve"> (a popular explainable AI method)</w:t>
      </w:r>
      <w:r>
        <w:rPr>
          <w:sz w:val="20"/>
          <w:szCs w:val="20"/>
        </w:rPr>
        <w:t xml:space="preserve"> and includes </w:t>
      </w:r>
      <w:r w:rsidR="001D1F34">
        <w:rPr>
          <w:sz w:val="20"/>
          <w:szCs w:val="20"/>
        </w:rPr>
        <w:t>interfaces to experiment with</w:t>
      </w:r>
      <w:r>
        <w:rPr>
          <w:sz w:val="20"/>
          <w:szCs w:val="20"/>
        </w:rPr>
        <w:t xml:space="preserve"> different </w:t>
      </w:r>
      <w:r w:rsidR="001A7F31">
        <w:rPr>
          <w:sz w:val="20"/>
          <w:szCs w:val="20"/>
        </w:rPr>
        <w:t xml:space="preserve">counterfactual search </w:t>
      </w:r>
      <w:r w:rsidR="001D1F34">
        <w:rPr>
          <w:sz w:val="20"/>
          <w:szCs w:val="20"/>
        </w:rPr>
        <w:t xml:space="preserve">algorithms </w:t>
      </w:r>
      <w:r w:rsidR="001A7F31">
        <w:rPr>
          <w:sz w:val="20"/>
          <w:szCs w:val="20"/>
        </w:rPr>
        <w:t xml:space="preserve">and machine learning </w:t>
      </w:r>
      <w:r w:rsidR="001D1F34">
        <w:rPr>
          <w:sz w:val="20"/>
          <w:szCs w:val="20"/>
        </w:rPr>
        <w:t>models</w:t>
      </w:r>
      <w:r w:rsidR="00445762">
        <w:rPr>
          <w:sz w:val="20"/>
          <w:szCs w:val="20"/>
        </w:rPr>
        <w:t>.</w:t>
      </w:r>
    </w:p>
    <w:p w14:paraId="2EF70A1B" w14:textId="157A80EB" w:rsidR="0014644A" w:rsidRPr="009B5391" w:rsidRDefault="00416C33" w:rsidP="00CA293B">
      <w:pPr>
        <w:pStyle w:val="ListBullet"/>
      </w:pPr>
      <w:proofErr w:type="spellStart"/>
      <w:r w:rsidRPr="00416C33">
        <w:rPr>
          <w:b/>
          <w:bCs/>
          <w:sz w:val="20"/>
          <w:szCs w:val="20"/>
          <w:u w:val="single"/>
        </w:rPr>
        <w:t>genepro</w:t>
      </w:r>
      <w:proofErr w:type="spellEnd"/>
      <w:r w:rsidR="0014644A">
        <w:rPr>
          <w:b/>
          <w:bCs/>
          <w:sz w:val="20"/>
          <w:szCs w:val="20"/>
        </w:rPr>
        <w:t xml:space="preserve"> </w:t>
      </w:r>
      <w:r w:rsidR="0014644A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a (documented) </w:t>
      </w:r>
      <w:r w:rsidR="0014644A">
        <w:rPr>
          <w:sz w:val="20"/>
          <w:szCs w:val="20"/>
        </w:rPr>
        <w:t xml:space="preserve">Python </w:t>
      </w:r>
      <w:r>
        <w:rPr>
          <w:sz w:val="20"/>
          <w:szCs w:val="20"/>
        </w:rPr>
        <w:t xml:space="preserve">library that I prepared for TU Delft students for the course </w:t>
      </w:r>
      <w:r w:rsidRPr="00416C33">
        <w:rPr>
          <w:i/>
          <w:iCs/>
          <w:sz w:val="20"/>
          <w:szCs w:val="20"/>
        </w:rPr>
        <w:t>Evolutionary Algorithms</w:t>
      </w:r>
      <w:r>
        <w:rPr>
          <w:sz w:val="20"/>
          <w:szCs w:val="20"/>
        </w:rPr>
        <w:t xml:space="preserve"> of 2021-2022. It contains examples for </w:t>
      </w:r>
      <w:r w:rsidRPr="00416C33">
        <w:rPr>
          <w:b/>
          <w:bCs/>
          <w:sz w:val="20"/>
          <w:szCs w:val="20"/>
        </w:rPr>
        <w:t>classification</w:t>
      </w:r>
      <w:r>
        <w:rPr>
          <w:sz w:val="20"/>
          <w:szCs w:val="20"/>
        </w:rPr>
        <w:t xml:space="preserve">, </w:t>
      </w:r>
      <w:r w:rsidRPr="00416C33">
        <w:rPr>
          <w:b/>
          <w:bCs/>
          <w:sz w:val="20"/>
          <w:szCs w:val="20"/>
        </w:rPr>
        <w:t>regression</w:t>
      </w:r>
      <w:r>
        <w:rPr>
          <w:sz w:val="20"/>
          <w:szCs w:val="20"/>
        </w:rPr>
        <w:t xml:space="preserve">, and </w:t>
      </w:r>
      <w:r w:rsidRPr="00416C33">
        <w:rPr>
          <w:b/>
          <w:bCs/>
          <w:sz w:val="20"/>
          <w:szCs w:val="20"/>
        </w:rPr>
        <w:t>reinforcement learning</w:t>
      </w:r>
      <w:r>
        <w:rPr>
          <w:sz w:val="20"/>
          <w:szCs w:val="20"/>
        </w:rPr>
        <w:t>.</w:t>
      </w:r>
    </w:p>
    <w:p w14:paraId="2346225A" w14:textId="75746D4F" w:rsidR="009B5391" w:rsidRDefault="009B5391" w:rsidP="009B5391">
      <w:pPr>
        <w:pStyle w:val="Heading1"/>
        <w:spacing w:before="280"/>
      </w:pPr>
      <w:r>
        <w:t xml:space="preserve">Other </w:t>
      </w:r>
      <w:r w:rsidR="00704907">
        <w:t>info</w:t>
      </w:r>
    </w:p>
    <w:p w14:paraId="129EAEC2" w14:textId="6CC71BF8" w:rsidR="00BD379F" w:rsidRPr="00BD379F" w:rsidRDefault="00BD379F" w:rsidP="00BD379F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I </w:t>
      </w:r>
      <w:r w:rsidR="006F4B50">
        <w:rPr>
          <w:sz w:val="20"/>
          <w:szCs w:val="20"/>
        </w:rPr>
        <w:t>was</w:t>
      </w:r>
      <w:r>
        <w:rPr>
          <w:sz w:val="20"/>
          <w:szCs w:val="20"/>
        </w:rPr>
        <w:t xml:space="preserve"> a </w:t>
      </w:r>
      <w:r w:rsidRPr="008E555A">
        <w:rPr>
          <w:b/>
          <w:bCs/>
          <w:sz w:val="20"/>
          <w:szCs w:val="20"/>
        </w:rPr>
        <w:t>co-organizer</w:t>
      </w:r>
      <w:r>
        <w:rPr>
          <w:sz w:val="20"/>
          <w:szCs w:val="20"/>
        </w:rPr>
        <w:t xml:space="preserve"> of the </w:t>
      </w:r>
      <w:hyperlink r:id="rId19" w:history="1">
        <w:r w:rsidRPr="00C364FC">
          <w:rPr>
            <w:rStyle w:val="Hyperlink"/>
            <w:sz w:val="20"/>
            <w:szCs w:val="20"/>
          </w:rPr>
          <w:t>Joint Lectures on Evolutionary Algorithms</w:t>
        </w:r>
      </w:hyperlink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JoLEA</w:t>
      </w:r>
      <w:proofErr w:type="spellEnd"/>
      <w:r>
        <w:rPr>
          <w:sz w:val="20"/>
          <w:szCs w:val="20"/>
        </w:rPr>
        <w:t xml:space="preserve">), </w:t>
      </w:r>
      <w:proofErr w:type="gramStart"/>
      <w:r>
        <w:rPr>
          <w:sz w:val="20"/>
          <w:szCs w:val="20"/>
        </w:rPr>
        <w:t>in particular I</w:t>
      </w:r>
      <w:proofErr w:type="gramEnd"/>
      <w:r>
        <w:rPr>
          <w:sz w:val="20"/>
          <w:szCs w:val="20"/>
        </w:rPr>
        <w:t xml:space="preserve"> </w:t>
      </w:r>
      <w:r w:rsidR="00610B88">
        <w:rPr>
          <w:sz w:val="20"/>
          <w:szCs w:val="20"/>
        </w:rPr>
        <w:t>prepared</w:t>
      </w:r>
      <w:r w:rsidR="008E555A">
        <w:rPr>
          <w:sz w:val="20"/>
          <w:szCs w:val="20"/>
        </w:rPr>
        <w:t xml:space="preserve"> and maintain</w:t>
      </w:r>
      <w:r>
        <w:rPr>
          <w:sz w:val="20"/>
          <w:szCs w:val="20"/>
        </w:rPr>
        <w:t xml:space="preserve"> the website</w:t>
      </w:r>
      <w:r w:rsidR="00AD6FD2">
        <w:rPr>
          <w:sz w:val="20"/>
          <w:szCs w:val="20"/>
        </w:rPr>
        <w:t>,</w:t>
      </w:r>
      <w:r>
        <w:rPr>
          <w:sz w:val="20"/>
          <w:szCs w:val="20"/>
        </w:rPr>
        <w:t xml:space="preserve"> and </w:t>
      </w:r>
      <w:r w:rsidR="00AD6FD2">
        <w:rPr>
          <w:sz w:val="20"/>
          <w:szCs w:val="20"/>
        </w:rPr>
        <w:t xml:space="preserve">I </w:t>
      </w:r>
      <w:r w:rsidR="001E3E0D">
        <w:rPr>
          <w:sz w:val="20"/>
          <w:szCs w:val="20"/>
        </w:rPr>
        <w:t>set up</w:t>
      </w:r>
      <w:r w:rsidR="00AD6FD2">
        <w:rPr>
          <w:sz w:val="20"/>
          <w:szCs w:val="20"/>
        </w:rPr>
        <w:t xml:space="preserve"> a</w:t>
      </w:r>
      <w:r>
        <w:rPr>
          <w:sz w:val="20"/>
          <w:szCs w:val="20"/>
        </w:rPr>
        <w:t xml:space="preserve"> MailChimp account </w:t>
      </w:r>
      <w:r w:rsidR="005C1E2E">
        <w:rPr>
          <w:sz w:val="20"/>
          <w:szCs w:val="20"/>
        </w:rPr>
        <w:t>for</w:t>
      </w:r>
      <w:r w:rsidR="0022221B">
        <w:rPr>
          <w:sz w:val="20"/>
          <w:szCs w:val="20"/>
        </w:rPr>
        <w:t xml:space="preserve"> mailing list</w:t>
      </w:r>
      <w:r w:rsidR="005C1E2E">
        <w:rPr>
          <w:sz w:val="20"/>
          <w:szCs w:val="20"/>
        </w:rPr>
        <w:t>s</w:t>
      </w:r>
      <w:r w:rsidR="0022221B">
        <w:rPr>
          <w:sz w:val="20"/>
          <w:szCs w:val="20"/>
        </w:rPr>
        <w:t xml:space="preserve"> and tweet</w:t>
      </w:r>
      <w:r w:rsidR="004B2FFE">
        <w:rPr>
          <w:sz w:val="20"/>
          <w:szCs w:val="20"/>
        </w:rPr>
        <w:t>s</w:t>
      </w:r>
      <w:r w:rsidR="00256D5F">
        <w:rPr>
          <w:sz w:val="20"/>
          <w:szCs w:val="20"/>
        </w:rPr>
        <w:t>.</w:t>
      </w:r>
    </w:p>
    <w:p w14:paraId="7E83D9C4" w14:textId="36E55BEE" w:rsidR="009B5391" w:rsidRDefault="009B5391" w:rsidP="009B5391">
      <w:pPr>
        <w:pStyle w:val="ListBullet"/>
        <w:rPr>
          <w:sz w:val="20"/>
          <w:szCs w:val="20"/>
        </w:rPr>
      </w:pPr>
      <w:r w:rsidRPr="00252728">
        <w:rPr>
          <w:sz w:val="20"/>
          <w:szCs w:val="20"/>
        </w:rPr>
        <w:t xml:space="preserve">I </w:t>
      </w:r>
      <w:r w:rsidR="00256D5F">
        <w:rPr>
          <w:sz w:val="20"/>
          <w:szCs w:val="20"/>
        </w:rPr>
        <w:t>served in</w:t>
      </w:r>
      <w:r w:rsidRPr="00252728">
        <w:rPr>
          <w:sz w:val="20"/>
          <w:szCs w:val="20"/>
        </w:rPr>
        <w:t xml:space="preserve"> ASTRO</w:t>
      </w:r>
      <w:r w:rsidR="00AC62F7" w:rsidRPr="00252728">
        <w:rPr>
          <w:sz w:val="20"/>
          <w:szCs w:val="20"/>
        </w:rPr>
        <w:t xml:space="preserve"> (2014-2015)</w:t>
      </w:r>
      <w:r w:rsidRPr="00252728">
        <w:rPr>
          <w:sz w:val="20"/>
          <w:szCs w:val="20"/>
        </w:rPr>
        <w:t xml:space="preserve">, a </w:t>
      </w:r>
      <w:r w:rsidRPr="00130B38">
        <w:rPr>
          <w:b/>
          <w:bCs/>
          <w:sz w:val="20"/>
          <w:szCs w:val="20"/>
        </w:rPr>
        <w:t>volunteering</w:t>
      </w:r>
      <w:r w:rsidRPr="00252728">
        <w:rPr>
          <w:sz w:val="20"/>
          <w:szCs w:val="20"/>
        </w:rPr>
        <w:t xml:space="preserve"> association for </w:t>
      </w:r>
      <w:r w:rsidR="003F6F95">
        <w:rPr>
          <w:sz w:val="20"/>
          <w:szCs w:val="20"/>
        </w:rPr>
        <w:t xml:space="preserve">helping with care for </w:t>
      </w:r>
      <w:r w:rsidR="00AC62F7" w:rsidRPr="00252728">
        <w:rPr>
          <w:sz w:val="20"/>
          <w:szCs w:val="20"/>
        </w:rPr>
        <w:t>hospitalized children</w:t>
      </w:r>
      <w:r w:rsidR="00256D5F">
        <w:rPr>
          <w:sz w:val="20"/>
          <w:szCs w:val="20"/>
        </w:rPr>
        <w:t>.</w:t>
      </w:r>
    </w:p>
    <w:p w14:paraId="193EE3A9" w14:textId="7E304E02" w:rsidR="00EF3F2E" w:rsidRDefault="00EF3F2E" w:rsidP="009B5391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An </w:t>
      </w:r>
      <w:r w:rsidRPr="00130B38">
        <w:rPr>
          <w:b/>
          <w:bCs/>
          <w:sz w:val="20"/>
          <w:szCs w:val="20"/>
        </w:rPr>
        <w:t>academic</w:t>
      </w:r>
      <w:r>
        <w:rPr>
          <w:sz w:val="20"/>
          <w:szCs w:val="20"/>
        </w:rPr>
        <w:t xml:space="preserve"> version of my CV is available on </w:t>
      </w:r>
      <w:hyperlink r:id="rId20" w:history="1">
        <w:r w:rsidRPr="00EF3F2E">
          <w:rPr>
            <w:rStyle w:val="Hyperlink"/>
            <w:sz w:val="20"/>
            <w:szCs w:val="20"/>
          </w:rPr>
          <w:t>my website</w:t>
        </w:r>
      </w:hyperlink>
      <w:r w:rsidR="00C22D5A">
        <w:rPr>
          <w:sz w:val="20"/>
          <w:szCs w:val="20"/>
        </w:rPr>
        <w:t>.</w:t>
      </w:r>
    </w:p>
    <w:p w14:paraId="123D47F6" w14:textId="16CEC31F" w:rsidR="00C474D2" w:rsidRPr="00252728" w:rsidRDefault="00252728" w:rsidP="009B5391">
      <w:pPr>
        <w:pStyle w:val="ListBullet"/>
        <w:rPr>
          <w:sz w:val="20"/>
          <w:szCs w:val="20"/>
        </w:rPr>
      </w:pPr>
      <w:r w:rsidRPr="00252728">
        <w:rPr>
          <w:sz w:val="20"/>
          <w:szCs w:val="20"/>
        </w:rPr>
        <w:t xml:space="preserve">In my </w:t>
      </w:r>
      <w:r w:rsidRPr="00C24FFF">
        <w:rPr>
          <w:b/>
          <w:bCs/>
          <w:sz w:val="20"/>
          <w:szCs w:val="20"/>
        </w:rPr>
        <w:t>free time</w:t>
      </w:r>
      <w:r w:rsidRPr="00252728">
        <w:rPr>
          <w:sz w:val="20"/>
          <w:szCs w:val="20"/>
        </w:rPr>
        <w:t xml:space="preserve"> I enjoy </w:t>
      </w:r>
      <w:r w:rsidRPr="00C24FFF">
        <w:rPr>
          <w:sz w:val="20"/>
          <w:szCs w:val="20"/>
        </w:rPr>
        <w:t>bouldering</w:t>
      </w:r>
      <w:r w:rsidR="002C0A98">
        <w:rPr>
          <w:sz w:val="20"/>
          <w:szCs w:val="20"/>
        </w:rPr>
        <w:t>.</w:t>
      </w:r>
    </w:p>
    <w:sectPr w:rsidR="00C474D2" w:rsidRPr="00252728" w:rsidSect="00C34146"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CD44C" w14:textId="77777777" w:rsidR="005E0F82" w:rsidRDefault="005E0F82" w:rsidP="00725803">
      <w:r>
        <w:separator/>
      </w:r>
    </w:p>
  </w:endnote>
  <w:endnote w:type="continuationSeparator" w:id="0">
    <w:p w14:paraId="19264AFC" w14:textId="77777777" w:rsidR="005E0F82" w:rsidRDefault="005E0F82" w:rsidP="007258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2F27F" w14:textId="77777777" w:rsidR="005E0F82" w:rsidRDefault="005E0F82" w:rsidP="00725803">
      <w:r>
        <w:separator/>
      </w:r>
    </w:p>
  </w:footnote>
  <w:footnote w:type="continuationSeparator" w:id="0">
    <w:p w14:paraId="22D33B2B" w14:textId="77777777" w:rsidR="005E0F82" w:rsidRDefault="005E0F82" w:rsidP="007258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D5A1627"/>
    <w:multiLevelType w:val="hybridMultilevel"/>
    <w:tmpl w:val="E4E0F616"/>
    <w:lvl w:ilvl="0" w:tplc="8FA652A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5111848"/>
    <w:multiLevelType w:val="hybridMultilevel"/>
    <w:tmpl w:val="82741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024809">
    <w:abstractNumId w:val="10"/>
  </w:num>
  <w:num w:numId="2" w16cid:durableId="1714572353">
    <w:abstractNumId w:val="7"/>
  </w:num>
  <w:num w:numId="3" w16cid:durableId="1439522559">
    <w:abstractNumId w:val="6"/>
  </w:num>
  <w:num w:numId="4" w16cid:durableId="17651523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6093381">
    <w:abstractNumId w:val="8"/>
  </w:num>
  <w:num w:numId="6" w16cid:durableId="1336880907">
    <w:abstractNumId w:val="11"/>
  </w:num>
  <w:num w:numId="7" w16cid:durableId="904725643">
    <w:abstractNumId w:val="5"/>
  </w:num>
  <w:num w:numId="8" w16cid:durableId="1718309822">
    <w:abstractNumId w:val="4"/>
  </w:num>
  <w:num w:numId="9" w16cid:durableId="658075325">
    <w:abstractNumId w:val="3"/>
  </w:num>
  <w:num w:numId="10" w16cid:durableId="470707577">
    <w:abstractNumId w:val="2"/>
  </w:num>
  <w:num w:numId="11" w16cid:durableId="1063334352">
    <w:abstractNumId w:val="1"/>
  </w:num>
  <w:num w:numId="12" w16cid:durableId="1649477655">
    <w:abstractNumId w:val="0"/>
  </w:num>
  <w:num w:numId="13" w16cid:durableId="1531337996">
    <w:abstractNumId w:val="12"/>
  </w:num>
  <w:num w:numId="14" w16cid:durableId="16834362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45"/>
    <w:rsid w:val="000009E9"/>
    <w:rsid w:val="00001479"/>
    <w:rsid w:val="00004AAE"/>
    <w:rsid w:val="0000716E"/>
    <w:rsid w:val="0001237B"/>
    <w:rsid w:val="00013274"/>
    <w:rsid w:val="00025E77"/>
    <w:rsid w:val="00027312"/>
    <w:rsid w:val="000452F1"/>
    <w:rsid w:val="00060845"/>
    <w:rsid w:val="000645F2"/>
    <w:rsid w:val="0006612E"/>
    <w:rsid w:val="00082F03"/>
    <w:rsid w:val="0008320D"/>
    <w:rsid w:val="000835A0"/>
    <w:rsid w:val="00090B9D"/>
    <w:rsid w:val="000934A2"/>
    <w:rsid w:val="000A5091"/>
    <w:rsid w:val="000B13EB"/>
    <w:rsid w:val="000C1777"/>
    <w:rsid w:val="000C78C5"/>
    <w:rsid w:val="000D1412"/>
    <w:rsid w:val="000D327B"/>
    <w:rsid w:val="000F3303"/>
    <w:rsid w:val="000F3FE8"/>
    <w:rsid w:val="000F547E"/>
    <w:rsid w:val="0010501B"/>
    <w:rsid w:val="001134AF"/>
    <w:rsid w:val="00115505"/>
    <w:rsid w:val="001275A6"/>
    <w:rsid w:val="00130B38"/>
    <w:rsid w:val="001337CE"/>
    <w:rsid w:val="00137E78"/>
    <w:rsid w:val="0014644A"/>
    <w:rsid w:val="00150434"/>
    <w:rsid w:val="00154CC9"/>
    <w:rsid w:val="00157566"/>
    <w:rsid w:val="0017706C"/>
    <w:rsid w:val="001812C1"/>
    <w:rsid w:val="001879D0"/>
    <w:rsid w:val="00193279"/>
    <w:rsid w:val="001973A0"/>
    <w:rsid w:val="00197664"/>
    <w:rsid w:val="001A7F31"/>
    <w:rsid w:val="001B0955"/>
    <w:rsid w:val="001B19DE"/>
    <w:rsid w:val="001B3538"/>
    <w:rsid w:val="001C3D7A"/>
    <w:rsid w:val="001D12FA"/>
    <w:rsid w:val="001D1F34"/>
    <w:rsid w:val="001D4B94"/>
    <w:rsid w:val="001D6301"/>
    <w:rsid w:val="001E0AD9"/>
    <w:rsid w:val="001E2E9C"/>
    <w:rsid w:val="001E3E0D"/>
    <w:rsid w:val="001F4705"/>
    <w:rsid w:val="001F7006"/>
    <w:rsid w:val="00201BF7"/>
    <w:rsid w:val="00207462"/>
    <w:rsid w:val="0021107B"/>
    <w:rsid w:val="00216086"/>
    <w:rsid w:val="00221505"/>
    <w:rsid w:val="0022221B"/>
    <w:rsid w:val="00227784"/>
    <w:rsid w:val="00235D86"/>
    <w:rsid w:val="00236974"/>
    <w:rsid w:val="0023705D"/>
    <w:rsid w:val="002426EA"/>
    <w:rsid w:val="00250A31"/>
    <w:rsid w:val="00250F7D"/>
    <w:rsid w:val="00251C13"/>
    <w:rsid w:val="00252728"/>
    <w:rsid w:val="00255486"/>
    <w:rsid w:val="00256D5F"/>
    <w:rsid w:val="0027535F"/>
    <w:rsid w:val="00275AB0"/>
    <w:rsid w:val="002922D0"/>
    <w:rsid w:val="002938A2"/>
    <w:rsid w:val="00293C49"/>
    <w:rsid w:val="002963C8"/>
    <w:rsid w:val="002C0A98"/>
    <w:rsid w:val="002C13BE"/>
    <w:rsid w:val="002C61C7"/>
    <w:rsid w:val="002D18AF"/>
    <w:rsid w:val="002D1B1A"/>
    <w:rsid w:val="002D3585"/>
    <w:rsid w:val="002D3C10"/>
    <w:rsid w:val="002D6A67"/>
    <w:rsid w:val="002E1F9D"/>
    <w:rsid w:val="002E2D6F"/>
    <w:rsid w:val="003045FD"/>
    <w:rsid w:val="003262F3"/>
    <w:rsid w:val="00340B03"/>
    <w:rsid w:val="00342818"/>
    <w:rsid w:val="00343D86"/>
    <w:rsid w:val="00360E65"/>
    <w:rsid w:val="0036152A"/>
    <w:rsid w:val="003669D6"/>
    <w:rsid w:val="00373A20"/>
    <w:rsid w:val="00380AE7"/>
    <w:rsid w:val="0038202A"/>
    <w:rsid w:val="00393478"/>
    <w:rsid w:val="00395B41"/>
    <w:rsid w:val="003A6943"/>
    <w:rsid w:val="003B4956"/>
    <w:rsid w:val="003C025E"/>
    <w:rsid w:val="003C29A5"/>
    <w:rsid w:val="003D0C24"/>
    <w:rsid w:val="003D331A"/>
    <w:rsid w:val="003E3AFF"/>
    <w:rsid w:val="003F1157"/>
    <w:rsid w:val="003F47A6"/>
    <w:rsid w:val="003F6F95"/>
    <w:rsid w:val="00404515"/>
    <w:rsid w:val="00410BA2"/>
    <w:rsid w:val="00414504"/>
    <w:rsid w:val="004167A8"/>
    <w:rsid w:val="00416C33"/>
    <w:rsid w:val="00433224"/>
    <w:rsid w:val="00434074"/>
    <w:rsid w:val="00436824"/>
    <w:rsid w:val="00442DE3"/>
    <w:rsid w:val="00445762"/>
    <w:rsid w:val="004509C3"/>
    <w:rsid w:val="00463C3B"/>
    <w:rsid w:val="00471FD6"/>
    <w:rsid w:val="00487BA0"/>
    <w:rsid w:val="004937AE"/>
    <w:rsid w:val="004945E3"/>
    <w:rsid w:val="004A36F2"/>
    <w:rsid w:val="004B2FFE"/>
    <w:rsid w:val="004C066A"/>
    <w:rsid w:val="004C4293"/>
    <w:rsid w:val="004C48F9"/>
    <w:rsid w:val="004D010C"/>
    <w:rsid w:val="004E2970"/>
    <w:rsid w:val="004E3C65"/>
    <w:rsid w:val="004E4E15"/>
    <w:rsid w:val="004E5C0B"/>
    <w:rsid w:val="004F1062"/>
    <w:rsid w:val="004F28A1"/>
    <w:rsid w:val="004F572E"/>
    <w:rsid w:val="004F6AAB"/>
    <w:rsid w:val="004F748A"/>
    <w:rsid w:val="005026DD"/>
    <w:rsid w:val="005048AA"/>
    <w:rsid w:val="00513260"/>
    <w:rsid w:val="00513EFC"/>
    <w:rsid w:val="005148AC"/>
    <w:rsid w:val="00515A22"/>
    <w:rsid w:val="0052016A"/>
    <w:rsid w:val="0052113B"/>
    <w:rsid w:val="00522B7D"/>
    <w:rsid w:val="00535642"/>
    <w:rsid w:val="00541536"/>
    <w:rsid w:val="00544EF8"/>
    <w:rsid w:val="00551933"/>
    <w:rsid w:val="0055344B"/>
    <w:rsid w:val="005545C2"/>
    <w:rsid w:val="005606EF"/>
    <w:rsid w:val="00562917"/>
    <w:rsid w:val="005632C5"/>
    <w:rsid w:val="00563DFD"/>
    <w:rsid w:val="00564951"/>
    <w:rsid w:val="005655C6"/>
    <w:rsid w:val="005660B4"/>
    <w:rsid w:val="00566D38"/>
    <w:rsid w:val="00573BF9"/>
    <w:rsid w:val="00576ECE"/>
    <w:rsid w:val="00584843"/>
    <w:rsid w:val="00587299"/>
    <w:rsid w:val="00587D03"/>
    <w:rsid w:val="005A1E33"/>
    <w:rsid w:val="005A4A49"/>
    <w:rsid w:val="005B006A"/>
    <w:rsid w:val="005B1D68"/>
    <w:rsid w:val="005B4C5D"/>
    <w:rsid w:val="005C02B2"/>
    <w:rsid w:val="005C1E2E"/>
    <w:rsid w:val="005C3F62"/>
    <w:rsid w:val="005D0F8C"/>
    <w:rsid w:val="005D5766"/>
    <w:rsid w:val="005D68B0"/>
    <w:rsid w:val="005E0F82"/>
    <w:rsid w:val="005E2F14"/>
    <w:rsid w:val="005E6BF4"/>
    <w:rsid w:val="00610B88"/>
    <w:rsid w:val="00611B37"/>
    <w:rsid w:val="006144EE"/>
    <w:rsid w:val="00622A8B"/>
    <w:rsid w:val="006252B4"/>
    <w:rsid w:val="006263E9"/>
    <w:rsid w:val="0062694B"/>
    <w:rsid w:val="006467A1"/>
    <w:rsid w:val="00646BA2"/>
    <w:rsid w:val="006517A9"/>
    <w:rsid w:val="00654F9D"/>
    <w:rsid w:val="00675EA0"/>
    <w:rsid w:val="006826FF"/>
    <w:rsid w:val="006916B7"/>
    <w:rsid w:val="006A176B"/>
    <w:rsid w:val="006B2DDE"/>
    <w:rsid w:val="006C08A0"/>
    <w:rsid w:val="006C0984"/>
    <w:rsid w:val="006C47D8"/>
    <w:rsid w:val="006D05BA"/>
    <w:rsid w:val="006D2D08"/>
    <w:rsid w:val="006D51DD"/>
    <w:rsid w:val="006D754D"/>
    <w:rsid w:val="006F26A2"/>
    <w:rsid w:val="006F4B50"/>
    <w:rsid w:val="006F580E"/>
    <w:rsid w:val="0070237E"/>
    <w:rsid w:val="00704907"/>
    <w:rsid w:val="007061F5"/>
    <w:rsid w:val="00716B5F"/>
    <w:rsid w:val="00725803"/>
    <w:rsid w:val="00725CB5"/>
    <w:rsid w:val="007307A3"/>
    <w:rsid w:val="00733345"/>
    <w:rsid w:val="0074149B"/>
    <w:rsid w:val="0074550C"/>
    <w:rsid w:val="00752315"/>
    <w:rsid w:val="0075500C"/>
    <w:rsid w:val="00763AF6"/>
    <w:rsid w:val="00763DC6"/>
    <w:rsid w:val="007813DA"/>
    <w:rsid w:val="007A0EBC"/>
    <w:rsid w:val="007B1F7A"/>
    <w:rsid w:val="007B52A5"/>
    <w:rsid w:val="007B5DF3"/>
    <w:rsid w:val="007D1320"/>
    <w:rsid w:val="007E3983"/>
    <w:rsid w:val="007E4187"/>
    <w:rsid w:val="007E6D7B"/>
    <w:rsid w:val="007F3C8E"/>
    <w:rsid w:val="00803DE3"/>
    <w:rsid w:val="00810936"/>
    <w:rsid w:val="008126FB"/>
    <w:rsid w:val="008148D9"/>
    <w:rsid w:val="00814BAC"/>
    <w:rsid w:val="008153AD"/>
    <w:rsid w:val="0081711A"/>
    <w:rsid w:val="008277FB"/>
    <w:rsid w:val="00830671"/>
    <w:rsid w:val="00837A82"/>
    <w:rsid w:val="00837F9E"/>
    <w:rsid w:val="00853BEC"/>
    <w:rsid w:val="00857E6B"/>
    <w:rsid w:val="008616CC"/>
    <w:rsid w:val="0086657A"/>
    <w:rsid w:val="008903D4"/>
    <w:rsid w:val="0089616F"/>
    <w:rsid w:val="008968C4"/>
    <w:rsid w:val="008A1D33"/>
    <w:rsid w:val="008B0916"/>
    <w:rsid w:val="008B0F64"/>
    <w:rsid w:val="008B2554"/>
    <w:rsid w:val="008C4C6C"/>
    <w:rsid w:val="008C7312"/>
    <w:rsid w:val="008D7C1C"/>
    <w:rsid w:val="008E555A"/>
    <w:rsid w:val="008F2681"/>
    <w:rsid w:val="008F709F"/>
    <w:rsid w:val="00900558"/>
    <w:rsid w:val="00901AB0"/>
    <w:rsid w:val="00905CB9"/>
    <w:rsid w:val="00906D5C"/>
    <w:rsid w:val="00907756"/>
    <w:rsid w:val="00911A29"/>
    <w:rsid w:val="009150C8"/>
    <w:rsid w:val="00921536"/>
    <w:rsid w:val="00922145"/>
    <w:rsid w:val="0092291B"/>
    <w:rsid w:val="00924F7B"/>
    <w:rsid w:val="00932D92"/>
    <w:rsid w:val="00945CAC"/>
    <w:rsid w:val="009514AE"/>
    <w:rsid w:val="0095272C"/>
    <w:rsid w:val="009534D7"/>
    <w:rsid w:val="0096197B"/>
    <w:rsid w:val="00972024"/>
    <w:rsid w:val="0097258C"/>
    <w:rsid w:val="00977A2F"/>
    <w:rsid w:val="00980E99"/>
    <w:rsid w:val="009A0CB3"/>
    <w:rsid w:val="009A0CC8"/>
    <w:rsid w:val="009B5391"/>
    <w:rsid w:val="009B61EE"/>
    <w:rsid w:val="009C2DB8"/>
    <w:rsid w:val="009C3B7A"/>
    <w:rsid w:val="009C46C7"/>
    <w:rsid w:val="009C6342"/>
    <w:rsid w:val="009D1FC8"/>
    <w:rsid w:val="009F04D2"/>
    <w:rsid w:val="009F2BA7"/>
    <w:rsid w:val="009F62B0"/>
    <w:rsid w:val="009F6DA0"/>
    <w:rsid w:val="00A004CC"/>
    <w:rsid w:val="00A00844"/>
    <w:rsid w:val="00A01182"/>
    <w:rsid w:val="00A05B11"/>
    <w:rsid w:val="00A11278"/>
    <w:rsid w:val="00A126BB"/>
    <w:rsid w:val="00A24663"/>
    <w:rsid w:val="00A302BB"/>
    <w:rsid w:val="00A420A6"/>
    <w:rsid w:val="00A459CB"/>
    <w:rsid w:val="00A66E38"/>
    <w:rsid w:val="00A723CB"/>
    <w:rsid w:val="00A77989"/>
    <w:rsid w:val="00A9441D"/>
    <w:rsid w:val="00A95EB7"/>
    <w:rsid w:val="00A960D7"/>
    <w:rsid w:val="00AA5577"/>
    <w:rsid w:val="00AA797F"/>
    <w:rsid w:val="00AB5A73"/>
    <w:rsid w:val="00AB65B9"/>
    <w:rsid w:val="00AC0269"/>
    <w:rsid w:val="00AC62F7"/>
    <w:rsid w:val="00AD0032"/>
    <w:rsid w:val="00AD13CB"/>
    <w:rsid w:val="00AD3FD8"/>
    <w:rsid w:val="00AD590C"/>
    <w:rsid w:val="00AD6FD2"/>
    <w:rsid w:val="00AD706E"/>
    <w:rsid w:val="00AE00DC"/>
    <w:rsid w:val="00AE4311"/>
    <w:rsid w:val="00AE636B"/>
    <w:rsid w:val="00AF0642"/>
    <w:rsid w:val="00B20C97"/>
    <w:rsid w:val="00B21975"/>
    <w:rsid w:val="00B370A8"/>
    <w:rsid w:val="00B41418"/>
    <w:rsid w:val="00B4229A"/>
    <w:rsid w:val="00B4273E"/>
    <w:rsid w:val="00B4285A"/>
    <w:rsid w:val="00B52F29"/>
    <w:rsid w:val="00B60526"/>
    <w:rsid w:val="00B66EBD"/>
    <w:rsid w:val="00B67866"/>
    <w:rsid w:val="00B761B6"/>
    <w:rsid w:val="00B82AD9"/>
    <w:rsid w:val="00B83B1E"/>
    <w:rsid w:val="00B83F56"/>
    <w:rsid w:val="00B919B0"/>
    <w:rsid w:val="00B91D54"/>
    <w:rsid w:val="00B946C7"/>
    <w:rsid w:val="00BA7F09"/>
    <w:rsid w:val="00BC0C59"/>
    <w:rsid w:val="00BC3F58"/>
    <w:rsid w:val="00BC5463"/>
    <w:rsid w:val="00BC7376"/>
    <w:rsid w:val="00BD379F"/>
    <w:rsid w:val="00BD669A"/>
    <w:rsid w:val="00BE46CC"/>
    <w:rsid w:val="00BE4CDF"/>
    <w:rsid w:val="00BE77AA"/>
    <w:rsid w:val="00BE7BE9"/>
    <w:rsid w:val="00BF0D9D"/>
    <w:rsid w:val="00BF57C1"/>
    <w:rsid w:val="00BF789A"/>
    <w:rsid w:val="00C04943"/>
    <w:rsid w:val="00C0728A"/>
    <w:rsid w:val="00C13F2B"/>
    <w:rsid w:val="00C15FA2"/>
    <w:rsid w:val="00C22D5A"/>
    <w:rsid w:val="00C24FFF"/>
    <w:rsid w:val="00C34146"/>
    <w:rsid w:val="00C364FC"/>
    <w:rsid w:val="00C414EF"/>
    <w:rsid w:val="00C41A4F"/>
    <w:rsid w:val="00C425CB"/>
    <w:rsid w:val="00C43D65"/>
    <w:rsid w:val="00C474D2"/>
    <w:rsid w:val="00C71008"/>
    <w:rsid w:val="00C7247B"/>
    <w:rsid w:val="00C75F76"/>
    <w:rsid w:val="00C75FAF"/>
    <w:rsid w:val="00C83183"/>
    <w:rsid w:val="00C84833"/>
    <w:rsid w:val="00C9044F"/>
    <w:rsid w:val="00CA1ABA"/>
    <w:rsid w:val="00CA293B"/>
    <w:rsid w:val="00CA6307"/>
    <w:rsid w:val="00CB1306"/>
    <w:rsid w:val="00CB7D2C"/>
    <w:rsid w:val="00CC2DFF"/>
    <w:rsid w:val="00CD6EF7"/>
    <w:rsid w:val="00CE3E06"/>
    <w:rsid w:val="00D04F08"/>
    <w:rsid w:val="00D10EBE"/>
    <w:rsid w:val="00D200D4"/>
    <w:rsid w:val="00D2420D"/>
    <w:rsid w:val="00D279A7"/>
    <w:rsid w:val="00D30382"/>
    <w:rsid w:val="00D350A0"/>
    <w:rsid w:val="00D413F9"/>
    <w:rsid w:val="00D44E50"/>
    <w:rsid w:val="00D45677"/>
    <w:rsid w:val="00D5223D"/>
    <w:rsid w:val="00D56A03"/>
    <w:rsid w:val="00D70472"/>
    <w:rsid w:val="00D75D79"/>
    <w:rsid w:val="00D76CB1"/>
    <w:rsid w:val="00D82FFA"/>
    <w:rsid w:val="00D836EC"/>
    <w:rsid w:val="00D85144"/>
    <w:rsid w:val="00D90060"/>
    <w:rsid w:val="00D92B95"/>
    <w:rsid w:val="00D95B71"/>
    <w:rsid w:val="00DC03E3"/>
    <w:rsid w:val="00DC357D"/>
    <w:rsid w:val="00DC677F"/>
    <w:rsid w:val="00DC7D35"/>
    <w:rsid w:val="00DD370E"/>
    <w:rsid w:val="00DE69D8"/>
    <w:rsid w:val="00DF50F2"/>
    <w:rsid w:val="00E03148"/>
    <w:rsid w:val="00E03F71"/>
    <w:rsid w:val="00E11F4B"/>
    <w:rsid w:val="00E13999"/>
    <w:rsid w:val="00E15127"/>
    <w:rsid w:val="00E154B5"/>
    <w:rsid w:val="00E22A07"/>
    <w:rsid w:val="00E22CA2"/>
    <w:rsid w:val="00E232F0"/>
    <w:rsid w:val="00E2482C"/>
    <w:rsid w:val="00E3653C"/>
    <w:rsid w:val="00E37BC5"/>
    <w:rsid w:val="00E41D73"/>
    <w:rsid w:val="00E42AC1"/>
    <w:rsid w:val="00E43807"/>
    <w:rsid w:val="00E52791"/>
    <w:rsid w:val="00E54E0C"/>
    <w:rsid w:val="00E73631"/>
    <w:rsid w:val="00E80297"/>
    <w:rsid w:val="00E83195"/>
    <w:rsid w:val="00E83439"/>
    <w:rsid w:val="00E85101"/>
    <w:rsid w:val="00E91BA8"/>
    <w:rsid w:val="00E95DF3"/>
    <w:rsid w:val="00EA6325"/>
    <w:rsid w:val="00EB29CA"/>
    <w:rsid w:val="00EB5073"/>
    <w:rsid w:val="00EB5454"/>
    <w:rsid w:val="00EB6FD9"/>
    <w:rsid w:val="00EC66CB"/>
    <w:rsid w:val="00EE2392"/>
    <w:rsid w:val="00EF21C2"/>
    <w:rsid w:val="00EF3F2E"/>
    <w:rsid w:val="00F005FB"/>
    <w:rsid w:val="00F00A4F"/>
    <w:rsid w:val="00F02BEC"/>
    <w:rsid w:val="00F134D8"/>
    <w:rsid w:val="00F17ABC"/>
    <w:rsid w:val="00F23D96"/>
    <w:rsid w:val="00F33CD8"/>
    <w:rsid w:val="00F61CB4"/>
    <w:rsid w:val="00F70ED1"/>
    <w:rsid w:val="00F71A5D"/>
    <w:rsid w:val="00F750B2"/>
    <w:rsid w:val="00F77D19"/>
    <w:rsid w:val="00F86680"/>
    <w:rsid w:val="00F91024"/>
    <w:rsid w:val="00F92CDE"/>
    <w:rsid w:val="00F937D2"/>
    <w:rsid w:val="00FA380C"/>
    <w:rsid w:val="00FB1666"/>
    <w:rsid w:val="00FB57C3"/>
    <w:rsid w:val="00FB5AE9"/>
    <w:rsid w:val="00FC0D69"/>
    <w:rsid w:val="00FD1DE2"/>
    <w:rsid w:val="00FD61F2"/>
    <w:rsid w:val="00FE02A8"/>
    <w:rsid w:val="00FE159C"/>
    <w:rsid w:val="00FE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48D072"/>
  <w15:chartTrackingRefBased/>
  <w15:docId w15:val="{B1B25472-76E4-0B42-9034-28215AD6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C41A4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93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hyperlink" Target="https://cavalab.org/srbench/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twitter.com/MarcoVirgolin" TargetMode="External"/><Relationship Id="rId17" Type="http://schemas.openxmlformats.org/officeDocument/2006/relationships/hyperlink" Target="https://github.com/marcovirgol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arcovirgolin.github.io/" TargetMode="External"/><Relationship Id="rId20" Type="http://schemas.openxmlformats.org/officeDocument/2006/relationships/hyperlink" Target="https://marcovirgolin.github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marco-virgolin-8815a667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mailto:marcovirgolin@gmail.com" TargetMode="External"/><Relationship Id="rId19" Type="http://schemas.openxmlformats.org/officeDocument/2006/relationships/hyperlink" Target="https://jolea.project.cwi.nl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marcovirgolin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rco/Library/Containers/com.microsoft.Word/Data/Library/Application%20Support/Microsoft/Office/16.0/DTS/Search/%7bC45E4AA2-E612-4141-827F-884C12700066%7dtf1640260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D45588CB2A9348A6A5557FB2A82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BFBBBA-7A22-EB4C-8651-5E7DF7B2A639}"/>
      </w:docPartPr>
      <w:docPartBody>
        <w:p w:rsidR="00A8683D" w:rsidRDefault="00000000">
          <w:pPr>
            <w:pStyle w:val="A3D45588CB2A9348A6A5557FB2A82B24"/>
          </w:pPr>
          <w:r w:rsidRPr="00AD3FD8">
            <w:t>Experience</w:t>
          </w:r>
        </w:p>
      </w:docPartBody>
    </w:docPart>
    <w:docPart>
      <w:docPartPr>
        <w:name w:val="438C06A29ADAFC4D85B9704D8C51F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F602D-924D-574A-842B-E80EE95DB2D6}"/>
      </w:docPartPr>
      <w:docPartBody>
        <w:p w:rsidR="00A8683D" w:rsidRDefault="00000000">
          <w:pPr>
            <w:pStyle w:val="438C06A29ADAFC4D85B9704D8C51F752"/>
          </w:pPr>
          <w:r w:rsidRPr="0070237E">
            <w:t>Education</w:t>
          </w:r>
        </w:p>
      </w:docPartBody>
    </w:docPart>
    <w:docPart>
      <w:docPartPr>
        <w:name w:val="3A97FC7DA2F7F64AB83C63A45522C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A9E28-74F3-C140-A993-778B7428F407}"/>
      </w:docPartPr>
      <w:docPartBody>
        <w:p w:rsidR="00A8683D" w:rsidRDefault="00D30F17" w:rsidP="00D30F17">
          <w:pPr>
            <w:pStyle w:val="3A97FC7DA2F7F64AB83C63A45522C267"/>
          </w:pPr>
          <w:r>
            <w:t>First Name</w:t>
          </w:r>
        </w:p>
      </w:docPartBody>
    </w:docPart>
    <w:docPart>
      <w:docPartPr>
        <w:name w:val="5A42ED2231DF2F4A879342A67E91B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DBE972-C84B-B04F-B875-1665CEFEE279}"/>
      </w:docPartPr>
      <w:docPartBody>
        <w:p w:rsidR="00A8683D" w:rsidRDefault="00D30F17" w:rsidP="00D30F17">
          <w:pPr>
            <w:pStyle w:val="5A42ED2231DF2F4A879342A67E91B8B4"/>
          </w:pPr>
          <w:r>
            <w:t>Last Name</w:t>
          </w:r>
        </w:p>
      </w:docPartBody>
    </w:docPart>
    <w:docPart>
      <w:docPartPr>
        <w:name w:val="E538C6BADC954647ADDD8096EC46F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024E4-9511-244B-971B-0B027B35E7AD}"/>
      </w:docPartPr>
      <w:docPartBody>
        <w:p w:rsidR="00A8683D" w:rsidRDefault="00D30F17" w:rsidP="00D30F17">
          <w:pPr>
            <w:pStyle w:val="E538C6BADC954647ADDD8096EC46F818"/>
          </w:pPr>
          <w:r w:rsidRPr="009D0878">
            <w:t>Address</w:t>
          </w:r>
        </w:p>
      </w:docPartBody>
    </w:docPart>
    <w:docPart>
      <w:docPartPr>
        <w:name w:val="0A78A8537892844FA8DD0F776ACED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2AF2E-0085-364B-90AB-ACD1D0D76474}"/>
      </w:docPartPr>
      <w:docPartBody>
        <w:p w:rsidR="00A8683D" w:rsidRDefault="00D30F17" w:rsidP="00D30F17">
          <w:pPr>
            <w:pStyle w:val="0A78A8537892844FA8DD0F776ACED83F"/>
          </w:pPr>
          <w:r w:rsidRPr="009D0878"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 (Headings CS)"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17"/>
    <w:rsid w:val="000277DE"/>
    <w:rsid w:val="00163725"/>
    <w:rsid w:val="0016798F"/>
    <w:rsid w:val="004E4AF5"/>
    <w:rsid w:val="00516816"/>
    <w:rsid w:val="006A1404"/>
    <w:rsid w:val="006E5EA1"/>
    <w:rsid w:val="00764274"/>
    <w:rsid w:val="00A518B7"/>
    <w:rsid w:val="00A8683D"/>
    <w:rsid w:val="00C47384"/>
    <w:rsid w:val="00D30F17"/>
    <w:rsid w:val="00E1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D45588CB2A9348A6A5557FB2A82B24">
    <w:name w:val="A3D45588CB2A9348A6A5557FB2A82B24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438C06A29ADAFC4D85B9704D8C51F752">
    <w:name w:val="438C06A29ADAFC4D85B9704D8C51F752"/>
  </w:style>
  <w:style w:type="paragraph" w:customStyle="1" w:styleId="3A97FC7DA2F7F64AB83C63A45522C267">
    <w:name w:val="3A97FC7DA2F7F64AB83C63A45522C267"/>
    <w:rsid w:val="00D30F17"/>
  </w:style>
  <w:style w:type="paragraph" w:customStyle="1" w:styleId="5A42ED2231DF2F4A879342A67E91B8B4">
    <w:name w:val="5A42ED2231DF2F4A879342A67E91B8B4"/>
    <w:rsid w:val="00D30F17"/>
  </w:style>
  <w:style w:type="paragraph" w:customStyle="1" w:styleId="E538C6BADC954647ADDD8096EC46F818">
    <w:name w:val="E538C6BADC954647ADDD8096EC46F818"/>
    <w:rsid w:val="00D30F17"/>
  </w:style>
  <w:style w:type="paragraph" w:customStyle="1" w:styleId="0A78A8537892844FA8DD0F776ACED83F">
    <w:name w:val="0A78A8537892844FA8DD0F776ACED83F"/>
    <w:rsid w:val="00D30F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Marco</Abstract>
  <CompanyAddress>Spadinalaan 213, 1031 KB, Amsterdam</CompanyAddress>
  <CompanyPhone>+31 628 735 831</CompanyPhone>
  <CompanyFax/>
  <CompanyEmail>marco.virgolin@gmail.com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7A23F3-9E2F-4CC8-8619-03064930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{C45E4AA2-E612-4141-827F-884C12700066}tf16402607.dotx</Template>
  <TotalTime>40</TotalTime>
  <Pages>2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asdasd</cp:keywords>
  <dc:description/>
  <cp:lastModifiedBy>Marco Virgolin</cp:lastModifiedBy>
  <cp:revision>74</cp:revision>
  <cp:lastPrinted>2022-11-03T17:01:00Z</cp:lastPrinted>
  <dcterms:created xsi:type="dcterms:W3CDTF">2022-11-03T17:01:00Z</dcterms:created>
  <dcterms:modified xsi:type="dcterms:W3CDTF">2023-05-14T08:28:00Z</dcterms:modified>
  <cp:category>Virgolin</cp:category>
  <cp:contentStatus>https://marcovirgolin.github.io</cp:contentStatus>
</cp:coreProperties>
</file>